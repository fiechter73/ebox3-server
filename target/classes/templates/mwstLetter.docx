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9DC9E" w14:textId="4C5DCF98" w:rsidR="003D708E" w:rsidRDefault="003D708E" w:rsidP="00DA164F"/>
    <w:p w14:paraId="638C86F6" w14:textId="72C8D7B0" w:rsidR="00CA45D2" w:rsidRDefault="00DB3C95" w:rsidP="00983E96">
      <w:pPr>
        <w:pStyle w:val="berschrift2"/>
      </w:pPr>
      <w:r>
        <w:t>Mehrwertsteuerabrechnung</w:t>
      </w:r>
      <w:r w:rsidR="00161DF3">
        <w:t xml:space="preserve"> vom ${</w:t>
      </w:r>
      <w:proofErr w:type="spellStart"/>
      <w:r w:rsidR="00161DF3">
        <w:t>currentDate</w:t>
      </w:r>
      <w:proofErr w:type="spellEnd"/>
      <w:r w:rsidR="00161DF3">
        <w:t>}</w:t>
      </w:r>
      <w:r w:rsidR="00056BFE">
        <w:t xml:space="preserve"> für </w:t>
      </w:r>
      <w:r w:rsidR="00983E96">
        <w:t>${</w:t>
      </w:r>
      <w:proofErr w:type="spellStart"/>
      <w:r w:rsidR="00983E96">
        <w:t>quarter</w:t>
      </w:r>
      <w:proofErr w:type="spellEnd"/>
      <w:r w:rsidR="00983E96">
        <w:t>}</w:t>
      </w:r>
      <w:bookmarkStart w:id="0" w:name="_GoBack"/>
      <w:bookmarkEnd w:id="0"/>
      <w:r w:rsidR="00936D05">
        <w:br/>
      </w:r>
    </w:p>
    <w:p w14:paraId="4E578CEB" w14:textId="194BA17F" w:rsidR="00253084" w:rsidRPr="00AA6EAD" w:rsidRDefault="00253084" w:rsidP="00253084">
      <w:pPr>
        <w:pStyle w:val="Textkrper"/>
        <w:rPr>
          <w:b/>
          <w:bCs/>
          <w:sz w:val="24"/>
          <w:szCs w:val="36"/>
          <w:lang w:eastAsia="en-US"/>
        </w:rPr>
      </w:pPr>
      <w:r w:rsidRPr="00AA6EAD">
        <w:rPr>
          <w:b/>
          <w:bCs/>
          <w:sz w:val="24"/>
          <w:szCs w:val="36"/>
          <w:lang w:eastAsia="en-US"/>
        </w:rPr>
        <w:t>Boxen</w:t>
      </w:r>
    </w:p>
    <w:p w14:paraId="369A48C2" w14:textId="77777777" w:rsidR="00253084" w:rsidRPr="00253084" w:rsidRDefault="00253084" w:rsidP="00253084">
      <w:pPr>
        <w:pStyle w:val="Textkrper"/>
        <w:rPr>
          <w:lang w:eastAsia="en-US"/>
        </w:rPr>
      </w:pPr>
    </w:p>
    <w:tbl>
      <w:tblPr>
        <w:tblStyle w:val="Gitternetztabelle1hellAkzent1"/>
        <w:tblW w:w="14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3"/>
        <w:gridCol w:w="2180"/>
        <w:gridCol w:w="2084"/>
        <w:gridCol w:w="2132"/>
        <w:gridCol w:w="1981"/>
        <w:gridCol w:w="1981"/>
        <w:gridCol w:w="2050"/>
      </w:tblGrid>
      <w:tr w:rsidR="00AA6EAD" w:rsidRPr="00154C88" w14:paraId="61AF6F7B" w14:textId="64939E5D" w:rsidTr="00AA6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tcBorders>
              <w:bottom w:val="single" w:sz="4" w:space="0" w:color="auto"/>
            </w:tcBorders>
          </w:tcPr>
          <w:p w14:paraId="7001F136" w14:textId="75106282" w:rsidR="00AA6EAD" w:rsidRPr="00154C88" w:rsidRDefault="00AA6EAD" w:rsidP="00DA164F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Mieter</w:t>
            </w:r>
          </w:p>
        </w:tc>
        <w:tc>
          <w:tcPr>
            <w:tcW w:w="2180" w:type="dxa"/>
            <w:tcBorders>
              <w:bottom w:val="single" w:sz="4" w:space="0" w:color="auto"/>
            </w:tcBorders>
          </w:tcPr>
          <w:p w14:paraId="1B1B75FB" w14:textId="247326D7" w:rsidR="00AA6EAD" w:rsidRPr="00154C88" w:rsidRDefault="00AA6EAD" w:rsidP="00DA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Box(en)</w:t>
            </w:r>
          </w:p>
        </w:tc>
        <w:tc>
          <w:tcPr>
            <w:tcW w:w="2084" w:type="dxa"/>
            <w:tcBorders>
              <w:bottom w:val="single" w:sz="4" w:space="0" w:color="auto"/>
            </w:tcBorders>
          </w:tcPr>
          <w:p w14:paraId="0789EA64" w14:textId="02491D3B" w:rsidR="00AA6EAD" w:rsidRPr="00154C88" w:rsidRDefault="00AA6EAD" w:rsidP="00DA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Monat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14:paraId="50F1A763" w14:textId="6EF3D42A" w:rsidR="00AA6EAD" w:rsidRPr="00154C88" w:rsidRDefault="00AA6EAD" w:rsidP="00DA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Bezahlt am</w:t>
            </w: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14:paraId="7FE0C2FF" w14:textId="7A8DA4E9" w:rsidR="00AA6EAD" w:rsidRDefault="00AA6EAD" w:rsidP="00AA6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Netto Preis [CHF]</w:t>
            </w: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14:paraId="453857C3" w14:textId="290358F4" w:rsidR="00AA6EAD" w:rsidRDefault="00AA6EAD" w:rsidP="000D5C4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Brutto Preis [CHF]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14:paraId="684E6FF7" w14:textId="2861A65F" w:rsidR="00AA6EAD" w:rsidRPr="00154C88" w:rsidRDefault="00AA6EAD" w:rsidP="000D5C4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MWST in [CHF]</w:t>
            </w:r>
          </w:p>
        </w:tc>
      </w:tr>
      <w:tr w:rsidR="00AA6EAD" w14:paraId="242E84B9" w14:textId="43C718D9" w:rsidTr="00AA6EA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tcBorders>
              <w:top w:val="single" w:sz="4" w:space="0" w:color="auto"/>
              <w:bottom w:val="single" w:sz="4" w:space="0" w:color="auto"/>
            </w:tcBorders>
          </w:tcPr>
          <w:p w14:paraId="3F1DE737" w14:textId="1B52C13A" w:rsidR="00AA6EAD" w:rsidRPr="0019188E" w:rsidRDefault="00AA6EAD" w:rsidP="00DA164F">
            <w:pPr>
              <w:rPr>
                <w:b w:val="0"/>
                <w:bCs w:val="0"/>
              </w:rPr>
            </w:pPr>
            <w:r w:rsidRPr="0019188E">
              <w:rPr>
                <w:b w:val="0"/>
                <w:bCs w:val="0"/>
              </w:rPr>
              <w:t>${</w:t>
            </w:r>
            <w:proofErr w:type="spellStart"/>
            <w:r>
              <w:rPr>
                <w:b w:val="0"/>
                <w:bCs w:val="0"/>
              </w:rPr>
              <w:t>customer</w:t>
            </w:r>
            <w:proofErr w:type="spellEnd"/>
            <w:r w:rsidRPr="0019188E">
              <w:rPr>
                <w:b w:val="0"/>
                <w:bCs w:val="0"/>
              </w:rPr>
              <w:t>}</w:t>
            </w:r>
          </w:p>
        </w:tc>
        <w:tc>
          <w:tcPr>
            <w:tcW w:w="2180" w:type="dxa"/>
            <w:tcBorders>
              <w:top w:val="single" w:sz="4" w:space="0" w:color="auto"/>
              <w:bottom w:val="single" w:sz="4" w:space="0" w:color="auto"/>
            </w:tcBorders>
          </w:tcPr>
          <w:p w14:paraId="2254BED1" w14:textId="6A176829" w:rsidR="00AA6EAD" w:rsidRDefault="00AA6EAD" w:rsidP="00DA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1"/>
            <w:r>
              <w:t>${</w:t>
            </w:r>
            <w:proofErr w:type="spellStart"/>
            <w:r>
              <w:t>boxes</w:t>
            </w:r>
            <w:proofErr w:type="spellEnd"/>
            <w:r>
              <w:t>}</w:t>
            </w:r>
            <w:commentRangeEnd w:id="1"/>
            <w:r>
              <w:rPr>
                <w:rStyle w:val="Kommentarzeichen"/>
              </w:rPr>
              <w:commentReference w:id="1"/>
            </w: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</w:tcPr>
          <w:p w14:paraId="28291871" w14:textId="7471DE44" w:rsidR="00AA6EAD" w:rsidRDefault="00AA6EAD" w:rsidP="00F4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month</w:t>
            </w:r>
            <w:proofErr w:type="spellEnd"/>
            <w:r>
              <w:t>}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</w:tcPr>
          <w:p w14:paraId="4B9B6996" w14:textId="5DD171A6" w:rsidR="00AA6EAD" w:rsidRDefault="00AA6EAD" w:rsidP="00DA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payDate</w:t>
            </w:r>
            <w:proofErr w:type="spellEnd"/>
            <w:r>
              <w:t>}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</w:tcPr>
          <w:p w14:paraId="2D9D4156" w14:textId="3410901C" w:rsidR="00AA6EAD" w:rsidRDefault="00AA6EAD" w:rsidP="001F5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nettoPrice</w:t>
            </w:r>
            <w:proofErr w:type="spellEnd"/>
            <w:r>
              <w:t>}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</w:tcPr>
          <w:p w14:paraId="14224BE9" w14:textId="66002B74" w:rsidR="00AA6EAD" w:rsidRDefault="00AA6EAD" w:rsidP="001F5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bruttoPrice</w:t>
            </w:r>
            <w:proofErr w:type="spellEnd"/>
            <w:r>
              <w:t>}</w:t>
            </w:r>
          </w:p>
        </w:tc>
        <w:tc>
          <w:tcPr>
            <w:tcW w:w="2050" w:type="dxa"/>
            <w:tcBorders>
              <w:top w:val="single" w:sz="4" w:space="0" w:color="auto"/>
              <w:bottom w:val="single" w:sz="4" w:space="0" w:color="auto"/>
            </w:tcBorders>
          </w:tcPr>
          <w:p w14:paraId="06EB8549" w14:textId="3C1748BB" w:rsidR="00AA6EAD" w:rsidRDefault="00AA6EAD" w:rsidP="001F5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 w:rsidR="003D57C4">
              <w:t>mwstP</w:t>
            </w:r>
            <w:r>
              <w:t>rice</w:t>
            </w:r>
            <w:proofErr w:type="spellEnd"/>
            <w:r>
              <w:t>}</w:t>
            </w:r>
          </w:p>
        </w:tc>
      </w:tr>
    </w:tbl>
    <w:p w14:paraId="78C93D84" w14:textId="5B49DDBF" w:rsidR="004B5377" w:rsidRPr="0016196C" w:rsidRDefault="004B5377" w:rsidP="00615F4F">
      <w:pPr>
        <w:rPr>
          <w:sz w:val="10"/>
          <w:szCs w:val="14"/>
        </w:rPr>
      </w:pPr>
    </w:p>
    <w:tbl>
      <w:tblPr>
        <w:tblStyle w:val="Gitternetztabelle1hellAkzent1"/>
        <w:tblW w:w="14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219"/>
        <w:gridCol w:w="1734"/>
        <w:gridCol w:w="2142"/>
        <w:gridCol w:w="2097"/>
      </w:tblGrid>
      <w:tr w:rsidR="007D4B49" w:rsidRPr="00491F99" w14:paraId="33905AC1" w14:textId="77777777" w:rsidTr="008F3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shd w:val="clear" w:color="auto" w:fill="auto"/>
          </w:tcPr>
          <w:p w14:paraId="2BFF63C9" w14:textId="790A8E92" w:rsidR="007D4B49" w:rsidRPr="00491F99" w:rsidRDefault="007D4B49" w:rsidP="00D53A6C">
            <w:r w:rsidRPr="00491F99">
              <w:t>Total Betrag</w:t>
            </w:r>
          </w:p>
        </w:tc>
        <w:tc>
          <w:tcPr>
            <w:tcW w:w="2219" w:type="dxa"/>
            <w:shd w:val="clear" w:color="auto" w:fill="auto"/>
          </w:tcPr>
          <w:p w14:paraId="7FA3E644" w14:textId="5CC7E264" w:rsidR="007D4B49" w:rsidRPr="00491F99" w:rsidRDefault="007D4B49" w:rsidP="00D53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1F99">
              <w:t>${</w:t>
            </w:r>
            <w:proofErr w:type="spellStart"/>
            <w:r w:rsidRPr="00491F99">
              <w:t>quarter</w:t>
            </w:r>
            <w:proofErr w:type="spellEnd"/>
            <w:r w:rsidRPr="00491F99">
              <w:t>}</w:t>
            </w:r>
          </w:p>
        </w:tc>
        <w:tc>
          <w:tcPr>
            <w:tcW w:w="1734" w:type="dxa"/>
          </w:tcPr>
          <w:p w14:paraId="4A5A82B6" w14:textId="23CA337E" w:rsidR="007D4B49" w:rsidRPr="00491F99" w:rsidRDefault="007D4B49" w:rsidP="001F5F7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totNettoPriceBox</w:t>
            </w:r>
            <w:proofErr w:type="spellEnd"/>
            <w:r>
              <w:t>}</w:t>
            </w:r>
          </w:p>
        </w:tc>
        <w:tc>
          <w:tcPr>
            <w:tcW w:w="2142" w:type="dxa"/>
            <w:shd w:val="clear" w:color="auto" w:fill="auto"/>
          </w:tcPr>
          <w:p w14:paraId="7292F56A" w14:textId="07475AAC" w:rsidR="007D4B49" w:rsidRPr="00491F99" w:rsidRDefault="007D4B49" w:rsidP="001F5F7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totBruttoPriceBox</w:t>
            </w:r>
            <w:proofErr w:type="spellEnd"/>
            <w:r>
              <w:t>}</w:t>
            </w:r>
          </w:p>
        </w:tc>
        <w:tc>
          <w:tcPr>
            <w:tcW w:w="2097" w:type="dxa"/>
            <w:shd w:val="clear" w:color="auto" w:fill="auto"/>
          </w:tcPr>
          <w:p w14:paraId="4DC5AD26" w14:textId="0055B1CF" w:rsidR="007D4B49" w:rsidRPr="00491F99" w:rsidRDefault="007D4B49" w:rsidP="001F5F7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1F99">
              <w:t>${</w:t>
            </w:r>
            <w:proofErr w:type="spellStart"/>
            <w:r w:rsidRPr="00491F99">
              <w:t>totMwstPrice</w:t>
            </w:r>
            <w:r>
              <w:t>Box</w:t>
            </w:r>
            <w:proofErr w:type="spellEnd"/>
            <w:r w:rsidRPr="00491F99">
              <w:t>}</w:t>
            </w:r>
          </w:p>
        </w:tc>
      </w:tr>
    </w:tbl>
    <w:p w14:paraId="3BCCDEB3" w14:textId="22ABF8DB" w:rsidR="004B5377" w:rsidRDefault="004B5377" w:rsidP="00615F4F"/>
    <w:p w14:paraId="690FF4AC" w14:textId="0B8EF0A6" w:rsidR="00183D83" w:rsidRPr="00AA6EAD" w:rsidRDefault="00183D83" w:rsidP="00183D83">
      <w:pPr>
        <w:pStyle w:val="Textkrper"/>
        <w:rPr>
          <w:b/>
          <w:bCs/>
          <w:sz w:val="24"/>
          <w:szCs w:val="36"/>
          <w:lang w:eastAsia="en-US"/>
        </w:rPr>
      </w:pPr>
      <w:r w:rsidRPr="00AA6EAD">
        <w:rPr>
          <w:b/>
          <w:bCs/>
          <w:sz w:val="24"/>
          <w:szCs w:val="36"/>
          <w:lang w:eastAsia="en-US"/>
        </w:rPr>
        <w:t>Strom</w:t>
      </w:r>
    </w:p>
    <w:p w14:paraId="242A5137" w14:textId="77777777" w:rsidR="00183D83" w:rsidRPr="00253084" w:rsidRDefault="00183D83" w:rsidP="00183D83">
      <w:pPr>
        <w:pStyle w:val="Textkrper"/>
        <w:rPr>
          <w:lang w:eastAsia="en-US"/>
        </w:rPr>
      </w:pPr>
    </w:p>
    <w:tbl>
      <w:tblPr>
        <w:tblStyle w:val="Gitternetztabelle1hellAkzent1"/>
        <w:tblW w:w="14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3"/>
        <w:gridCol w:w="2180"/>
        <w:gridCol w:w="2084"/>
        <w:gridCol w:w="2132"/>
        <w:gridCol w:w="1981"/>
        <w:gridCol w:w="1981"/>
        <w:gridCol w:w="2050"/>
      </w:tblGrid>
      <w:tr w:rsidR="00AA6EAD" w:rsidRPr="00154C88" w14:paraId="608A1EC9" w14:textId="77777777" w:rsidTr="00AA6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tcBorders>
              <w:bottom w:val="single" w:sz="4" w:space="0" w:color="auto"/>
            </w:tcBorders>
          </w:tcPr>
          <w:p w14:paraId="067A5F95" w14:textId="77777777" w:rsidR="00AA6EAD" w:rsidRPr="00154C88" w:rsidRDefault="00AA6EAD" w:rsidP="00131B39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Mieter</w:t>
            </w:r>
          </w:p>
        </w:tc>
        <w:tc>
          <w:tcPr>
            <w:tcW w:w="2180" w:type="dxa"/>
            <w:tcBorders>
              <w:bottom w:val="single" w:sz="4" w:space="0" w:color="auto"/>
            </w:tcBorders>
          </w:tcPr>
          <w:p w14:paraId="1FB19E3D" w14:textId="214C0EF1" w:rsidR="00AA6EAD" w:rsidRPr="00154C88" w:rsidRDefault="00AA6EAD" w:rsidP="00131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Status</w:t>
            </w:r>
          </w:p>
        </w:tc>
        <w:tc>
          <w:tcPr>
            <w:tcW w:w="2084" w:type="dxa"/>
            <w:tcBorders>
              <w:bottom w:val="single" w:sz="4" w:space="0" w:color="auto"/>
            </w:tcBorders>
          </w:tcPr>
          <w:p w14:paraId="7C104C18" w14:textId="77777777" w:rsidR="00AA6EAD" w:rsidRPr="00154C88" w:rsidRDefault="00AA6EAD" w:rsidP="00131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Monat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14:paraId="18442EEE" w14:textId="77777777" w:rsidR="00AA6EAD" w:rsidRPr="00154C88" w:rsidRDefault="00AA6EAD" w:rsidP="00131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Bezahlt am</w:t>
            </w: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14:paraId="71051EEB" w14:textId="5D8DA055" w:rsidR="00AA6EAD" w:rsidRDefault="00AA6EAD" w:rsidP="000D5C4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Netto Preis [CHF]</w:t>
            </w: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14:paraId="53BA48C4" w14:textId="3D191D2E" w:rsidR="00AA6EAD" w:rsidRDefault="00AA6EAD" w:rsidP="000D5C4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Brutto Preis [CHF]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14:paraId="0AC91DD5" w14:textId="0DD8DD9B" w:rsidR="00AA6EAD" w:rsidRPr="00154C88" w:rsidRDefault="00AA6EAD" w:rsidP="000D5C4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MWST in [CHF]</w:t>
            </w:r>
          </w:p>
        </w:tc>
      </w:tr>
      <w:tr w:rsidR="00AA6EAD" w14:paraId="65AB09F1" w14:textId="77777777" w:rsidTr="00AA6EA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tcBorders>
              <w:top w:val="single" w:sz="4" w:space="0" w:color="auto"/>
              <w:bottom w:val="single" w:sz="4" w:space="0" w:color="auto"/>
            </w:tcBorders>
          </w:tcPr>
          <w:p w14:paraId="2DCBFDE1" w14:textId="77777777" w:rsidR="00AA6EAD" w:rsidRPr="0019188E" w:rsidRDefault="00AA6EAD" w:rsidP="00131B39">
            <w:pPr>
              <w:rPr>
                <w:b w:val="0"/>
                <w:bCs w:val="0"/>
              </w:rPr>
            </w:pPr>
            <w:r w:rsidRPr="0019188E">
              <w:rPr>
                <w:b w:val="0"/>
                <w:bCs w:val="0"/>
              </w:rPr>
              <w:t>${</w:t>
            </w:r>
            <w:proofErr w:type="spellStart"/>
            <w:r>
              <w:rPr>
                <w:b w:val="0"/>
                <w:bCs w:val="0"/>
              </w:rPr>
              <w:t>customer</w:t>
            </w:r>
            <w:proofErr w:type="spellEnd"/>
            <w:r w:rsidRPr="0019188E">
              <w:rPr>
                <w:b w:val="0"/>
                <w:bCs w:val="0"/>
              </w:rPr>
              <w:t>}</w:t>
            </w:r>
          </w:p>
        </w:tc>
        <w:tc>
          <w:tcPr>
            <w:tcW w:w="2180" w:type="dxa"/>
            <w:tcBorders>
              <w:top w:val="single" w:sz="4" w:space="0" w:color="auto"/>
              <w:bottom w:val="single" w:sz="4" w:space="0" w:color="auto"/>
            </w:tcBorders>
          </w:tcPr>
          <w:p w14:paraId="05D77A0F" w14:textId="77777777" w:rsidR="00AA6EAD" w:rsidRDefault="00AA6EAD" w:rsidP="00131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2"/>
            <w:r>
              <w:t>${</w:t>
            </w:r>
            <w:proofErr w:type="spellStart"/>
            <w:r>
              <w:t>boxes</w:t>
            </w:r>
            <w:proofErr w:type="spellEnd"/>
            <w:r>
              <w:t>}</w:t>
            </w:r>
            <w:commentRangeEnd w:id="2"/>
            <w:r>
              <w:rPr>
                <w:rStyle w:val="Kommentarzeichen"/>
              </w:rPr>
              <w:commentReference w:id="2"/>
            </w: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</w:tcPr>
          <w:p w14:paraId="36723258" w14:textId="77777777" w:rsidR="00AA6EAD" w:rsidRDefault="00AA6EAD" w:rsidP="00131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month</w:t>
            </w:r>
            <w:proofErr w:type="spellEnd"/>
            <w:r>
              <w:t>}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</w:tcPr>
          <w:p w14:paraId="560229D7" w14:textId="77777777" w:rsidR="00AA6EAD" w:rsidRDefault="00AA6EAD" w:rsidP="00131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payDate</w:t>
            </w:r>
            <w:proofErr w:type="spellEnd"/>
            <w:r>
              <w:t>}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</w:tcPr>
          <w:p w14:paraId="0589155E" w14:textId="2CDE0CCA" w:rsidR="00AA6EAD" w:rsidRDefault="00AA6EAD" w:rsidP="00131B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nettoPrice</w:t>
            </w:r>
            <w:proofErr w:type="spellEnd"/>
            <w:r>
              <w:t>}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</w:tcPr>
          <w:p w14:paraId="3C763B73" w14:textId="455843D8" w:rsidR="00AA6EAD" w:rsidRDefault="00AA6EAD" w:rsidP="00131B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bruttoPrice</w:t>
            </w:r>
            <w:proofErr w:type="spellEnd"/>
            <w:r>
              <w:t>}</w:t>
            </w:r>
          </w:p>
        </w:tc>
        <w:tc>
          <w:tcPr>
            <w:tcW w:w="2050" w:type="dxa"/>
            <w:tcBorders>
              <w:top w:val="single" w:sz="4" w:space="0" w:color="auto"/>
              <w:bottom w:val="single" w:sz="4" w:space="0" w:color="auto"/>
            </w:tcBorders>
          </w:tcPr>
          <w:p w14:paraId="2C0C0F13" w14:textId="723A5498" w:rsidR="00AA6EAD" w:rsidRDefault="003D57C4" w:rsidP="00131B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mwstPrice</w:t>
            </w:r>
            <w:proofErr w:type="spellEnd"/>
            <w:r>
              <w:t>}</w:t>
            </w:r>
          </w:p>
        </w:tc>
      </w:tr>
    </w:tbl>
    <w:p w14:paraId="6DA94BAC" w14:textId="77777777" w:rsidR="00183D83" w:rsidRPr="0016196C" w:rsidRDefault="00183D83" w:rsidP="00183D83">
      <w:pPr>
        <w:rPr>
          <w:sz w:val="10"/>
          <w:szCs w:val="14"/>
        </w:rPr>
      </w:pPr>
    </w:p>
    <w:tbl>
      <w:tblPr>
        <w:tblStyle w:val="Gitternetztabelle1hellAkzent1"/>
        <w:tblW w:w="14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1892"/>
        <w:gridCol w:w="1908"/>
        <w:gridCol w:w="2156"/>
        <w:gridCol w:w="2094"/>
      </w:tblGrid>
      <w:tr w:rsidR="00AA6EAD" w:rsidRPr="00491F99" w14:paraId="02034B66" w14:textId="77777777" w:rsidTr="008F3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14:paraId="12C8FF9F" w14:textId="77777777" w:rsidR="00AA6EAD" w:rsidRPr="00491F99" w:rsidRDefault="00AA6EAD" w:rsidP="00131B39">
            <w:r w:rsidRPr="00491F99">
              <w:t>Total Betrag</w:t>
            </w:r>
          </w:p>
        </w:tc>
        <w:tc>
          <w:tcPr>
            <w:tcW w:w="1892" w:type="dxa"/>
          </w:tcPr>
          <w:p w14:paraId="44032D3C" w14:textId="77777777" w:rsidR="00AA6EAD" w:rsidRPr="00491F99" w:rsidRDefault="00AA6EAD" w:rsidP="00131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1F99">
              <w:t>${</w:t>
            </w:r>
            <w:proofErr w:type="spellStart"/>
            <w:r w:rsidRPr="00491F99">
              <w:t>quarter</w:t>
            </w:r>
            <w:proofErr w:type="spellEnd"/>
            <w:r w:rsidRPr="00491F99">
              <w:t>}</w:t>
            </w:r>
          </w:p>
        </w:tc>
        <w:tc>
          <w:tcPr>
            <w:tcW w:w="1908" w:type="dxa"/>
          </w:tcPr>
          <w:p w14:paraId="6B560374" w14:textId="64E27ED8" w:rsidR="00AA6EAD" w:rsidRPr="00491F99" w:rsidRDefault="00AA6EAD" w:rsidP="00131B3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1F99">
              <w:t>${</w:t>
            </w:r>
            <w:proofErr w:type="spellStart"/>
            <w:r w:rsidR="00BA4F98">
              <w:t>totNettoPriceStrom</w:t>
            </w:r>
            <w:proofErr w:type="spellEnd"/>
            <w:r w:rsidRPr="00491F99">
              <w:t>}</w:t>
            </w:r>
          </w:p>
        </w:tc>
        <w:tc>
          <w:tcPr>
            <w:tcW w:w="2156" w:type="dxa"/>
          </w:tcPr>
          <w:p w14:paraId="1DF4219D" w14:textId="1BEFC9E4" w:rsidR="00AA6EAD" w:rsidRPr="00491F99" w:rsidRDefault="00AA6EAD" w:rsidP="00131B3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1F99">
              <w:t>${</w:t>
            </w:r>
            <w:proofErr w:type="spellStart"/>
            <w:r w:rsidR="00BA4F98">
              <w:t>totBruttoPriceStrom</w:t>
            </w:r>
            <w:proofErr w:type="spellEnd"/>
            <w:r w:rsidR="00BA4F98">
              <w:t>}</w:t>
            </w:r>
          </w:p>
        </w:tc>
        <w:tc>
          <w:tcPr>
            <w:tcW w:w="2094" w:type="dxa"/>
          </w:tcPr>
          <w:p w14:paraId="48EB32A9" w14:textId="156F271C" w:rsidR="00AA6EAD" w:rsidRPr="00491F99" w:rsidRDefault="00AA6EAD" w:rsidP="00131B3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1F99">
              <w:t>${</w:t>
            </w:r>
            <w:proofErr w:type="spellStart"/>
            <w:r w:rsidR="00BA4F98">
              <w:t>totMwstPriceStrom</w:t>
            </w:r>
            <w:proofErr w:type="spellEnd"/>
            <w:r w:rsidRPr="00491F99">
              <w:t>}</w:t>
            </w:r>
          </w:p>
        </w:tc>
      </w:tr>
    </w:tbl>
    <w:p w14:paraId="53703EE7" w14:textId="77777777" w:rsidR="00183D83" w:rsidRDefault="00183D83" w:rsidP="00183D83"/>
    <w:p w14:paraId="29BF66BD" w14:textId="2F17238F" w:rsidR="00183D83" w:rsidRPr="00AA6EAD" w:rsidRDefault="00183D83" w:rsidP="00183D83">
      <w:pPr>
        <w:pStyle w:val="Textkrper"/>
        <w:rPr>
          <w:b/>
          <w:bCs/>
          <w:sz w:val="24"/>
          <w:szCs w:val="36"/>
          <w:lang w:eastAsia="en-US"/>
        </w:rPr>
      </w:pPr>
      <w:r w:rsidRPr="00AA6EAD">
        <w:rPr>
          <w:b/>
          <w:bCs/>
          <w:sz w:val="24"/>
          <w:szCs w:val="36"/>
          <w:lang w:eastAsia="en-US"/>
        </w:rPr>
        <w:t>Rechnungen</w:t>
      </w:r>
    </w:p>
    <w:p w14:paraId="2ED536AE" w14:textId="77777777" w:rsidR="00183D83" w:rsidRPr="00253084" w:rsidRDefault="00183D83" w:rsidP="00183D83">
      <w:pPr>
        <w:pStyle w:val="Textkrper"/>
        <w:rPr>
          <w:lang w:eastAsia="en-US"/>
        </w:rPr>
      </w:pPr>
    </w:p>
    <w:tbl>
      <w:tblPr>
        <w:tblStyle w:val="Gitternetztabelle1hellAkzent1"/>
        <w:tblW w:w="14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1"/>
        <w:gridCol w:w="2178"/>
        <w:gridCol w:w="2096"/>
        <w:gridCol w:w="2130"/>
        <w:gridCol w:w="1979"/>
        <w:gridCol w:w="1979"/>
        <w:gridCol w:w="2048"/>
      </w:tblGrid>
      <w:tr w:rsidR="00AA6EAD" w:rsidRPr="00154C88" w14:paraId="5D8B76DE" w14:textId="77777777" w:rsidTr="00AA6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bottom w:val="single" w:sz="4" w:space="0" w:color="auto"/>
            </w:tcBorders>
          </w:tcPr>
          <w:p w14:paraId="449F78C4" w14:textId="77777777" w:rsidR="00AA6EAD" w:rsidRPr="00154C88" w:rsidRDefault="00AA6EAD" w:rsidP="00131B39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Mieter</w:t>
            </w:r>
          </w:p>
        </w:tc>
        <w:tc>
          <w:tcPr>
            <w:tcW w:w="2178" w:type="dxa"/>
            <w:tcBorders>
              <w:bottom w:val="single" w:sz="4" w:space="0" w:color="auto"/>
            </w:tcBorders>
          </w:tcPr>
          <w:p w14:paraId="34E8E2F3" w14:textId="3D79AA9D" w:rsidR="00AA6EAD" w:rsidRPr="00154C88" w:rsidRDefault="00AA6EAD" w:rsidP="00131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Status</w:t>
            </w: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14:paraId="655765C2" w14:textId="5267228B" w:rsidR="00AA6EAD" w:rsidRPr="00154C88" w:rsidRDefault="00AA6EAD" w:rsidP="00131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Art der Zahlung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14:paraId="64E7A961" w14:textId="77777777" w:rsidR="00AA6EAD" w:rsidRPr="00154C88" w:rsidRDefault="00AA6EAD" w:rsidP="00131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Bezahlt am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14:paraId="7AA4E04A" w14:textId="114E1A4D" w:rsidR="00AA6EAD" w:rsidRDefault="00AA6EAD" w:rsidP="000D5C4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Netto Preis [CHF]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14:paraId="7C5F09BF" w14:textId="287807EF" w:rsidR="00AA6EAD" w:rsidRDefault="00AA6EAD" w:rsidP="000D5C4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Brutto Preis [CHF]</w:t>
            </w:r>
          </w:p>
        </w:tc>
        <w:tc>
          <w:tcPr>
            <w:tcW w:w="2048" w:type="dxa"/>
            <w:tcBorders>
              <w:bottom w:val="single" w:sz="4" w:space="0" w:color="auto"/>
            </w:tcBorders>
          </w:tcPr>
          <w:p w14:paraId="2659C947" w14:textId="4BE71D62" w:rsidR="00AA6EAD" w:rsidRPr="00154C88" w:rsidRDefault="00AA6EAD" w:rsidP="000D5C4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MWST in [CHF]</w:t>
            </w:r>
          </w:p>
        </w:tc>
      </w:tr>
      <w:tr w:rsidR="00AA6EAD" w14:paraId="230691D1" w14:textId="77777777" w:rsidTr="00AA6EA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4" w:space="0" w:color="auto"/>
              <w:bottom w:val="single" w:sz="4" w:space="0" w:color="auto"/>
            </w:tcBorders>
          </w:tcPr>
          <w:p w14:paraId="4A5C06D4" w14:textId="77777777" w:rsidR="00AA6EAD" w:rsidRPr="0019188E" w:rsidRDefault="00AA6EAD" w:rsidP="00131B39">
            <w:pPr>
              <w:rPr>
                <w:b w:val="0"/>
                <w:bCs w:val="0"/>
              </w:rPr>
            </w:pPr>
            <w:r w:rsidRPr="0019188E">
              <w:rPr>
                <w:b w:val="0"/>
                <w:bCs w:val="0"/>
              </w:rPr>
              <w:t>${</w:t>
            </w:r>
            <w:proofErr w:type="spellStart"/>
            <w:r>
              <w:rPr>
                <w:b w:val="0"/>
                <w:bCs w:val="0"/>
              </w:rPr>
              <w:t>customer</w:t>
            </w:r>
            <w:proofErr w:type="spellEnd"/>
            <w:r w:rsidRPr="0019188E">
              <w:rPr>
                <w:b w:val="0"/>
                <w:bCs w:val="0"/>
              </w:rPr>
              <w:t>}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477EC73C" w14:textId="77777777" w:rsidR="00AA6EAD" w:rsidRDefault="00AA6EAD" w:rsidP="00131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3"/>
            <w:r>
              <w:t>${</w:t>
            </w:r>
            <w:proofErr w:type="spellStart"/>
            <w:r>
              <w:t>boxes</w:t>
            </w:r>
            <w:proofErr w:type="spellEnd"/>
            <w:r>
              <w:t>}</w:t>
            </w:r>
            <w:commentRangeEnd w:id="3"/>
            <w:r>
              <w:rPr>
                <w:rStyle w:val="Kommentarzeichen"/>
              </w:rPr>
              <w:commentReference w:id="3"/>
            </w:r>
          </w:p>
        </w:tc>
        <w:tc>
          <w:tcPr>
            <w:tcW w:w="2096" w:type="dxa"/>
            <w:tcBorders>
              <w:top w:val="single" w:sz="4" w:space="0" w:color="auto"/>
              <w:bottom w:val="single" w:sz="4" w:space="0" w:color="auto"/>
            </w:tcBorders>
          </w:tcPr>
          <w:p w14:paraId="65AE28EE" w14:textId="77777777" w:rsidR="00AA6EAD" w:rsidRDefault="00AA6EAD" w:rsidP="00131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month</w:t>
            </w:r>
            <w:proofErr w:type="spellEnd"/>
            <w:r>
              <w:t>}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65650E05" w14:textId="77777777" w:rsidR="00AA6EAD" w:rsidRDefault="00AA6EAD" w:rsidP="00131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payDate</w:t>
            </w:r>
            <w:proofErr w:type="spellEnd"/>
            <w:r>
              <w:t>}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</w:tcPr>
          <w:p w14:paraId="28EC3150" w14:textId="5D9D6738" w:rsidR="00AA6EAD" w:rsidRDefault="00AA6EAD" w:rsidP="00131B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nettoPrice</w:t>
            </w:r>
            <w:proofErr w:type="spellEnd"/>
            <w:r>
              <w:t>}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</w:tcPr>
          <w:p w14:paraId="2C7E796E" w14:textId="662F80B2" w:rsidR="00AA6EAD" w:rsidRDefault="00AA6EAD" w:rsidP="00131B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bruttoPrice</w:t>
            </w:r>
            <w:proofErr w:type="spellEnd"/>
            <w:r>
              <w:t>}</w:t>
            </w:r>
          </w:p>
        </w:tc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70D7D4AB" w14:textId="2EC48A9B" w:rsidR="00AA6EAD" w:rsidRDefault="003D57C4" w:rsidP="00131B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mwstPrice</w:t>
            </w:r>
            <w:proofErr w:type="spellEnd"/>
            <w:r>
              <w:t>}</w:t>
            </w:r>
          </w:p>
        </w:tc>
      </w:tr>
    </w:tbl>
    <w:p w14:paraId="4E14D5C4" w14:textId="77777777" w:rsidR="00183D83" w:rsidRPr="0016196C" w:rsidRDefault="00183D83" w:rsidP="00183D83">
      <w:pPr>
        <w:rPr>
          <w:sz w:val="10"/>
          <w:szCs w:val="14"/>
        </w:rPr>
      </w:pPr>
    </w:p>
    <w:tbl>
      <w:tblPr>
        <w:tblStyle w:val="Gitternetztabelle1hellAkzent1"/>
        <w:tblW w:w="14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1"/>
        <w:gridCol w:w="2268"/>
        <w:gridCol w:w="1843"/>
        <w:gridCol w:w="1984"/>
        <w:gridCol w:w="2097"/>
      </w:tblGrid>
      <w:tr w:rsidR="007D4B49" w:rsidRPr="00491F99" w14:paraId="13EE7BF5" w14:textId="77777777" w:rsidTr="008F3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1059AE0D" w14:textId="77777777" w:rsidR="00AA6EAD" w:rsidRPr="00491F99" w:rsidRDefault="00AA6EAD" w:rsidP="00131B39">
            <w:r w:rsidRPr="00491F99">
              <w:t>Total Betrag</w:t>
            </w:r>
          </w:p>
        </w:tc>
        <w:tc>
          <w:tcPr>
            <w:tcW w:w="2268" w:type="dxa"/>
          </w:tcPr>
          <w:p w14:paraId="5B76E723" w14:textId="77777777" w:rsidR="00AA6EAD" w:rsidRPr="00491F99" w:rsidRDefault="00AA6EAD" w:rsidP="00131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1F99">
              <w:t>${</w:t>
            </w:r>
            <w:proofErr w:type="spellStart"/>
            <w:r w:rsidRPr="00491F99">
              <w:t>quarter</w:t>
            </w:r>
            <w:proofErr w:type="spellEnd"/>
            <w:r w:rsidRPr="00491F99">
              <w:t>}</w:t>
            </w:r>
          </w:p>
        </w:tc>
        <w:tc>
          <w:tcPr>
            <w:tcW w:w="1843" w:type="dxa"/>
          </w:tcPr>
          <w:p w14:paraId="43A4DC43" w14:textId="5854ADE3" w:rsidR="00AA6EAD" w:rsidRPr="00491F99" w:rsidRDefault="00AA6EAD" w:rsidP="00131B3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1F99">
              <w:t>${</w:t>
            </w:r>
            <w:proofErr w:type="spellStart"/>
            <w:r w:rsidR="00BA4F98">
              <w:t>totNettoPriceRechnung</w:t>
            </w:r>
            <w:proofErr w:type="spellEnd"/>
            <w:r w:rsidRPr="00491F99">
              <w:t>}</w:t>
            </w:r>
          </w:p>
        </w:tc>
        <w:tc>
          <w:tcPr>
            <w:tcW w:w="1984" w:type="dxa"/>
          </w:tcPr>
          <w:p w14:paraId="772D24F9" w14:textId="209494C5" w:rsidR="00AA6EAD" w:rsidRPr="00491F99" w:rsidRDefault="00AA6EAD" w:rsidP="00131B3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1F99">
              <w:t>${</w:t>
            </w:r>
            <w:proofErr w:type="spellStart"/>
            <w:r w:rsidR="00BA4F98">
              <w:t>totBruttoPriceRechnung</w:t>
            </w:r>
            <w:proofErr w:type="spellEnd"/>
            <w:r w:rsidRPr="00491F99">
              <w:t>}</w:t>
            </w:r>
          </w:p>
        </w:tc>
        <w:tc>
          <w:tcPr>
            <w:tcW w:w="2097" w:type="dxa"/>
          </w:tcPr>
          <w:p w14:paraId="7B8E0F50" w14:textId="607DDD0F" w:rsidR="00AA6EAD" w:rsidRPr="00491F99" w:rsidRDefault="00AA6EAD" w:rsidP="00131B3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1F99">
              <w:t>${</w:t>
            </w:r>
            <w:proofErr w:type="spellStart"/>
            <w:r w:rsidR="00BA4F98">
              <w:t>totMwstPriceRechnung</w:t>
            </w:r>
            <w:proofErr w:type="spellEnd"/>
            <w:r w:rsidRPr="00491F99">
              <w:t>}</w:t>
            </w:r>
          </w:p>
        </w:tc>
      </w:tr>
    </w:tbl>
    <w:p w14:paraId="3F161E47" w14:textId="77777777" w:rsidR="00183D83" w:rsidRDefault="00183D83" w:rsidP="00183D83"/>
    <w:p w14:paraId="3A76A25B" w14:textId="743F4AC2" w:rsidR="00253084" w:rsidRDefault="00253084" w:rsidP="00615F4F"/>
    <w:sectPr w:rsidR="00253084" w:rsidSect="001918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9" w:h="11907" w:orient="landscape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ürg Fiechter" w:date="2020-04-07T13:53:00Z" w:initials="JF">
    <w:p w14:paraId="3D0FE28F" w14:textId="0BB0408A" w:rsidR="00AA6EAD" w:rsidRPr="00435A58" w:rsidRDefault="00AA6EA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435A58">
        <w:rPr>
          <w:rFonts w:ascii="Consolas" w:hAnsi="Consolas"/>
          <w:color w:val="24292E"/>
          <w:lang w:val="en-US"/>
        </w:rPr>
        <w:t>repeatTableRow</w:t>
      </w:r>
      <w:proofErr w:type="spellEnd"/>
      <w:r w:rsidRPr="00435A58">
        <w:rPr>
          <w:rFonts w:ascii="Consolas" w:hAnsi="Consolas"/>
          <w:color w:val="24292E"/>
          <w:lang w:val="en-US"/>
        </w:rPr>
        <w:t>(</w:t>
      </w:r>
      <w:proofErr w:type="spellStart"/>
      <w:proofErr w:type="gramEnd"/>
      <w:r>
        <w:rPr>
          <w:rFonts w:ascii="Consolas" w:hAnsi="Consolas"/>
          <w:color w:val="24292E"/>
          <w:lang w:val="en-US"/>
        </w:rPr>
        <w:t>lmwstb</w:t>
      </w:r>
      <w:proofErr w:type="spellEnd"/>
      <w:r w:rsidRPr="00435A58">
        <w:rPr>
          <w:rFonts w:ascii="Consolas" w:hAnsi="Consolas"/>
          <w:color w:val="24292E"/>
          <w:lang w:val="en-US"/>
        </w:rPr>
        <w:t>)</w:t>
      </w:r>
    </w:p>
  </w:comment>
  <w:comment w:id="2" w:author="Jürg Fiechter" w:date="2020-04-07T13:53:00Z" w:initials="JF">
    <w:p w14:paraId="1429FC44" w14:textId="03A8AC1A" w:rsidR="00AA6EAD" w:rsidRPr="00435A58" w:rsidRDefault="00AA6EAD" w:rsidP="00183D8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435A58">
        <w:rPr>
          <w:rFonts w:ascii="Consolas" w:hAnsi="Consolas"/>
          <w:color w:val="24292E"/>
          <w:lang w:val="en-US"/>
        </w:rPr>
        <w:t>repeatTableRow</w:t>
      </w:r>
      <w:proofErr w:type="spellEnd"/>
      <w:r w:rsidRPr="00435A58">
        <w:rPr>
          <w:rFonts w:ascii="Consolas" w:hAnsi="Consolas"/>
          <w:color w:val="24292E"/>
          <w:lang w:val="en-US"/>
        </w:rPr>
        <w:t>(</w:t>
      </w:r>
      <w:proofErr w:type="spellStart"/>
      <w:proofErr w:type="gramEnd"/>
      <w:r>
        <w:rPr>
          <w:rFonts w:ascii="Consolas" w:hAnsi="Consolas"/>
          <w:color w:val="24292E"/>
          <w:lang w:val="en-US"/>
        </w:rPr>
        <w:t>lmwsts</w:t>
      </w:r>
      <w:proofErr w:type="spellEnd"/>
      <w:r w:rsidRPr="00435A58">
        <w:rPr>
          <w:rFonts w:ascii="Consolas" w:hAnsi="Consolas"/>
          <w:color w:val="24292E"/>
          <w:lang w:val="en-US"/>
        </w:rPr>
        <w:t>)</w:t>
      </w:r>
    </w:p>
  </w:comment>
  <w:comment w:id="3" w:author="Jürg Fiechter" w:date="2020-04-07T13:53:00Z" w:initials="JF">
    <w:p w14:paraId="4E944D14" w14:textId="780A201B" w:rsidR="00AA6EAD" w:rsidRPr="00435A58" w:rsidRDefault="00AA6EAD" w:rsidP="00183D8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435A58">
        <w:rPr>
          <w:rFonts w:ascii="Consolas" w:hAnsi="Consolas"/>
          <w:color w:val="24292E"/>
          <w:lang w:val="en-US"/>
        </w:rPr>
        <w:t>repeatTableRow</w:t>
      </w:r>
      <w:proofErr w:type="spellEnd"/>
      <w:r w:rsidRPr="00435A58">
        <w:rPr>
          <w:rFonts w:ascii="Consolas" w:hAnsi="Consolas"/>
          <w:color w:val="24292E"/>
          <w:lang w:val="en-US"/>
        </w:rPr>
        <w:t>(</w:t>
      </w:r>
      <w:proofErr w:type="spellStart"/>
      <w:proofErr w:type="gramEnd"/>
      <w:r>
        <w:rPr>
          <w:rFonts w:ascii="Consolas" w:hAnsi="Consolas"/>
          <w:color w:val="24292E"/>
          <w:lang w:val="en-US"/>
        </w:rPr>
        <w:t>lmwstr</w:t>
      </w:r>
      <w:proofErr w:type="spellEnd"/>
      <w:r w:rsidRPr="00435A58">
        <w:rPr>
          <w:rFonts w:ascii="Consolas" w:hAnsi="Consolas"/>
          <w:color w:val="24292E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0FE28F" w15:done="0"/>
  <w15:commentEx w15:paraId="1429FC44" w15:done="0"/>
  <w15:commentEx w15:paraId="4E944D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0FE28F" w16cid:durableId="22370469"/>
  <w16cid:commentId w16cid:paraId="1429FC44" w16cid:durableId="2354EA59"/>
  <w16cid:commentId w16cid:paraId="4E944D14" w16cid:durableId="2354EA5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78BC3" w14:textId="77777777" w:rsidR="007C2C1D" w:rsidRDefault="007C2C1D" w:rsidP="00FD2CD3">
      <w:r>
        <w:separator/>
      </w:r>
    </w:p>
  </w:endnote>
  <w:endnote w:type="continuationSeparator" w:id="0">
    <w:p w14:paraId="49542E64" w14:textId="77777777" w:rsidR="007C2C1D" w:rsidRDefault="007C2C1D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DEEEB" w14:textId="77777777" w:rsidR="00C568BA" w:rsidRDefault="00C568B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3F976" w14:textId="77777777" w:rsidR="00C568BA" w:rsidRDefault="00C568BA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555BE" w14:textId="77777777" w:rsidR="00C568BA" w:rsidRDefault="00C568B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DFECC" w14:textId="77777777" w:rsidR="007C2C1D" w:rsidRDefault="007C2C1D" w:rsidP="00FD2CD3">
      <w:r>
        <w:separator/>
      </w:r>
    </w:p>
  </w:footnote>
  <w:footnote w:type="continuationSeparator" w:id="0">
    <w:p w14:paraId="771E5E6A" w14:textId="77777777" w:rsidR="007C2C1D" w:rsidRDefault="007C2C1D" w:rsidP="00FD2C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80750" w14:textId="77777777" w:rsidR="00C568BA" w:rsidRDefault="00C568B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NoBorders"/>
      <w:tblW w:w="14617" w:type="dxa"/>
      <w:tblLook w:val="04A0" w:firstRow="1" w:lastRow="0" w:firstColumn="1" w:lastColumn="0" w:noHBand="0" w:noVBand="1"/>
    </w:tblPr>
    <w:tblGrid>
      <w:gridCol w:w="1969"/>
      <w:gridCol w:w="5356"/>
      <w:gridCol w:w="7292"/>
    </w:tblGrid>
    <w:tr w:rsidR="002D6145" w:rsidRPr="00C45C51" w14:paraId="747ABAB6" w14:textId="77777777" w:rsidTr="00C568BA">
      <w:trPr>
        <w:trHeight w:val="1665"/>
      </w:trPr>
      <w:tc>
        <w:tcPr>
          <w:tcW w:w="1969" w:type="dxa"/>
        </w:tcPr>
        <w:p w14:paraId="1A55A1D0" w14:textId="11187CBF" w:rsidR="002D6145" w:rsidRPr="002D6145" w:rsidRDefault="002D6145" w:rsidP="002D6145">
          <w:pPr>
            <w:pStyle w:val="Kopfzeile"/>
            <w:ind w:left="4680" w:hanging="4680"/>
            <w:jc w:val="left"/>
            <w:rPr>
              <w:noProof/>
              <w:lang w:eastAsia="de-CH"/>
            </w:rPr>
          </w:pPr>
        </w:p>
        <w:p w14:paraId="7B9F2F0D" w14:textId="5BF8F265" w:rsidR="002D6145" w:rsidRPr="00DA164F" w:rsidRDefault="002D6145" w:rsidP="002D614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 wp14:anchorId="7877EDB8" wp14:editId="2BE7B4AA">
                <wp:extent cx="676275" cy="676275"/>
                <wp:effectExtent l="0" t="0" r="9525" b="9525"/>
                <wp:docPr id="1" name="Bild 1" descr="einstell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instellbo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6" w:type="dxa"/>
        </w:tcPr>
        <w:p w14:paraId="5F1B2C33" w14:textId="77777777" w:rsidR="002D6145" w:rsidRDefault="002D6145" w:rsidP="003B1DA1">
          <w:pPr>
            <w:pStyle w:val="Kopfzeile"/>
            <w:jc w:val="left"/>
          </w:pPr>
        </w:p>
        <w:p w14:paraId="60F350E5" w14:textId="77777777" w:rsidR="002D6145" w:rsidRDefault="002D6145" w:rsidP="002D6145">
          <w:pPr>
            <w:rPr>
              <w:b/>
              <w:i/>
              <w:sz w:val="20"/>
              <w:szCs w:val="20"/>
            </w:rPr>
          </w:pPr>
        </w:p>
        <w:p w14:paraId="6DFCC472" w14:textId="77777777" w:rsidR="002D6145" w:rsidRDefault="002D6145" w:rsidP="002D6145">
          <w:pPr>
            <w:rPr>
              <w:b/>
              <w:i/>
              <w:sz w:val="20"/>
              <w:szCs w:val="20"/>
            </w:rPr>
          </w:pPr>
        </w:p>
        <w:p w14:paraId="1D072A6E" w14:textId="3422C98F" w:rsidR="002D6145" w:rsidRDefault="002D6145" w:rsidP="002D6145">
          <w:pPr>
            <w:rPr>
              <w:b/>
              <w:i/>
              <w:sz w:val="20"/>
              <w:szCs w:val="20"/>
            </w:rPr>
          </w:pPr>
        </w:p>
        <w:p w14:paraId="359B45AC" w14:textId="77777777" w:rsidR="002D6145" w:rsidRDefault="002D6145" w:rsidP="002D6145">
          <w:pPr>
            <w:rPr>
              <w:b/>
              <w:i/>
              <w:sz w:val="20"/>
              <w:szCs w:val="20"/>
            </w:rPr>
          </w:pPr>
        </w:p>
        <w:p w14:paraId="12B32972" w14:textId="36F3702A" w:rsidR="002D6145" w:rsidRDefault="002D6145" w:rsidP="002D6145"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7292" w:type="dxa"/>
        </w:tcPr>
        <w:p w14:paraId="7E49C411" w14:textId="77777777" w:rsidR="002D6145" w:rsidRPr="002F4883" w:rsidRDefault="002D6145" w:rsidP="00D22CAC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>einstellbox.ch ag</w:t>
          </w:r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>4565 Recherswil</w:t>
          </w:r>
        </w:p>
        <w:p w14:paraId="6EF3AF38" w14:textId="77777777" w:rsidR="002D6145" w:rsidRPr="002F4883" w:rsidRDefault="007C2C1D" w:rsidP="00D22CAC">
          <w:pPr>
            <w:pStyle w:val="Kopfzeile"/>
            <w:rPr>
              <w:sz w:val="20"/>
              <w:szCs w:val="20"/>
            </w:rPr>
          </w:pPr>
          <w:hyperlink r:id="rId2" w:history="1">
            <w:r w:rsidR="002D6145" w:rsidRPr="002F4883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14:paraId="1595D8AE" w14:textId="77777777" w:rsidR="002D6145" w:rsidRPr="002F4883" w:rsidRDefault="007C2C1D" w:rsidP="00D22CAC">
          <w:pPr>
            <w:pStyle w:val="Kopfzeile"/>
            <w:rPr>
              <w:sz w:val="20"/>
              <w:szCs w:val="20"/>
            </w:rPr>
          </w:pPr>
          <w:hyperlink r:id="rId3" w:history="1">
            <w:r w:rsidR="002D6145" w:rsidRPr="002F4883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14:paraId="30A63CE4" w14:textId="77777777" w:rsidR="002D6145" w:rsidRPr="00FD2CD3" w:rsidRDefault="002D6145" w:rsidP="00D22CAC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14:paraId="2359C7B0" w14:textId="77777777" w:rsidR="007035AE" w:rsidRPr="00FD2CD3" w:rsidRDefault="007035AE" w:rsidP="00FD2CD3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6878C" w14:textId="77777777" w:rsidR="00C568BA" w:rsidRDefault="00C568B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166B6"/>
    <w:rsid w:val="00034FA7"/>
    <w:rsid w:val="00045941"/>
    <w:rsid w:val="00056BFE"/>
    <w:rsid w:val="00056DF7"/>
    <w:rsid w:val="00070DBF"/>
    <w:rsid w:val="00094CE9"/>
    <w:rsid w:val="000A1852"/>
    <w:rsid w:val="000A41B7"/>
    <w:rsid w:val="000B03A8"/>
    <w:rsid w:val="000B0DA7"/>
    <w:rsid w:val="000B2839"/>
    <w:rsid w:val="000B5181"/>
    <w:rsid w:val="000D15CA"/>
    <w:rsid w:val="000D5C42"/>
    <w:rsid w:val="000E681A"/>
    <w:rsid w:val="000F7CD5"/>
    <w:rsid w:val="00102099"/>
    <w:rsid w:val="00121BAA"/>
    <w:rsid w:val="00125BDC"/>
    <w:rsid w:val="00125E9C"/>
    <w:rsid w:val="001309CB"/>
    <w:rsid w:val="00130BD8"/>
    <w:rsid w:val="00140086"/>
    <w:rsid w:val="00143688"/>
    <w:rsid w:val="00154C88"/>
    <w:rsid w:val="0016196C"/>
    <w:rsid w:val="00161DF3"/>
    <w:rsid w:val="0016699C"/>
    <w:rsid w:val="00166EFB"/>
    <w:rsid w:val="001765EC"/>
    <w:rsid w:val="00183D83"/>
    <w:rsid w:val="00190A95"/>
    <w:rsid w:val="0019188E"/>
    <w:rsid w:val="0019255B"/>
    <w:rsid w:val="00196B45"/>
    <w:rsid w:val="001A2BB0"/>
    <w:rsid w:val="001A6BEC"/>
    <w:rsid w:val="001A7ACA"/>
    <w:rsid w:val="001B10A3"/>
    <w:rsid w:val="001B27F7"/>
    <w:rsid w:val="001C134F"/>
    <w:rsid w:val="001C6181"/>
    <w:rsid w:val="001D787B"/>
    <w:rsid w:val="001F5F72"/>
    <w:rsid w:val="00204CA5"/>
    <w:rsid w:val="0021370A"/>
    <w:rsid w:val="00217FC9"/>
    <w:rsid w:val="00225355"/>
    <w:rsid w:val="00247D54"/>
    <w:rsid w:val="00253084"/>
    <w:rsid w:val="002605D6"/>
    <w:rsid w:val="00263F27"/>
    <w:rsid w:val="002656CE"/>
    <w:rsid w:val="00283D98"/>
    <w:rsid w:val="002A02A7"/>
    <w:rsid w:val="002B3AFF"/>
    <w:rsid w:val="002D3DD4"/>
    <w:rsid w:val="002D6145"/>
    <w:rsid w:val="002D6FB4"/>
    <w:rsid w:val="002F4883"/>
    <w:rsid w:val="003018EB"/>
    <w:rsid w:val="00307779"/>
    <w:rsid w:val="00316EE2"/>
    <w:rsid w:val="00326662"/>
    <w:rsid w:val="003266DC"/>
    <w:rsid w:val="0034693C"/>
    <w:rsid w:val="00350C9C"/>
    <w:rsid w:val="003540DE"/>
    <w:rsid w:val="00356489"/>
    <w:rsid w:val="00361B77"/>
    <w:rsid w:val="00363630"/>
    <w:rsid w:val="0036489A"/>
    <w:rsid w:val="003809B6"/>
    <w:rsid w:val="00392285"/>
    <w:rsid w:val="00392D52"/>
    <w:rsid w:val="0039358B"/>
    <w:rsid w:val="00395EE7"/>
    <w:rsid w:val="003A1E95"/>
    <w:rsid w:val="003A1F9E"/>
    <w:rsid w:val="003B1DA1"/>
    <w:rsid w:val="003C0775"/>
    <w:rsid w:val="003D57C4"/>
    <w:rsid w:val="003D708E"/>
    <w:rsid w:val="00400F97"/>
    <w:rsid w:val="0041173A"/>
    <w:rsid w:val="00415B04"/>
    <w:rsid w:val="004231A2"/>
    <w:rsid w:val="004252F8"/>
    <w:rsid w:val="00427C91"/>
    <w:rsid w:val="00433ED3"/>
    <w:rsid w:val="00435A58"/>
    <w:rsid w:val="0044365C"/>
    <w:rsid w:val="00480D73"/>
    <w:rsid w:val="00491F99"/>
    <w:rsid w:val="004B5377"/>
    <w:rsid w:val="004B7771"/>
    <w:rsid w:val="004C2605"/>
    <w:rsid w:val="004C30CA"/>
    <w:rsid w:val="004C3528"/>
    <w:rsid w:val="004C39B3"/>
    <w:rsid w:val="004C467D"/>
    <w:rsid w:val="004C73C3"/>
    <w:rsid w:val="004F0ED0"/>
    <w:rsid w:val="004F3F2B"/>
    <w:rsid w:val="004F6C7B"/>
    <w:rsid w:val="00536F3D"/>
    <w:rsid w:val="00551317"/>
    <w:rsid w:val="00552C79"/>
    <w:rsid w:val="00556089"/>
    <w:rsid w:val="005567A2"/>
    <w:rsid w:val="005601D0"/>
    <w:rsid w:val="00564F1D"/>
    <w:rsid w:val="00597B3D"/>
    <w:rsid w:val="005A06BD"/>
    <w:rsid w:val="005A1431"/>
    <w:rsid w:val="005B3B6B"/>
    <w:rsid w:val="005B6742"/>
    <w:rsid w:val="005D6A55"/>
    <w:rsid w:val="005F0BCD"/>
    <w:rsid w:val="006005C0"/>
    <w:rsid w:val="00613CEA"/>
    <w:rsid w:val="00615F4F"/>
    <w:rsid w:val="006334A7"/>
    <w:rsid w:val="00633797"/>
    <w:rsid w:val="00640DCB"/>
    <w:rsid w:val="00642E58"/>
    <w:rsid w:val="00651703"/>
    <w:rsid w:val="00653A6F"/>
    <w:rsid w:val="0067301C"/>
    <w:rsid w:val="00681DE4"/>
    <w:rsid w:val="00692A12"/>
    <w:rsid w:val="00693EFA"/>
    <w:rsid w:val="006A3C6D"/>
    <w:rsid w:val="006C27D7"/>
    <w:rsid w:val="006D09B5"/>
    <w:rsid w:val="00700628"/>
    <w:rsid w:val="007035AE"/>
    <w:rsid w:val="00712A51"/>
    <w:rsid w:val="00716305"/>
    <w:rsid w:val="00721C72"/>
    <w:rsid w:val="0072271A"/>
    <w:rsid w:val="00724DD4"/>
    <w:rsid w:val="00743652"/>
    <w:rsid w:val="0075424A"/>
    <w:rsid w:val="007657BA"/>
    <w:rsid w:val="00783477"/>
    <w:rsid w:val="0078620F"/>
    <w:rsid w:val="00790E86"/>
    <w:rsid w:val="00793B35"/>
    <w:rsid w:val="007A207D"/>
    <w:rsid w:val="007A6CCB"/>
    <w:rsid w:val="007C006C"/>
    <w:rsid w:val="007C0492"/>
    <w:rsid w:val="007C2C1D"/>
    <w:rsid w:val="007D4B49"/>
    <w:rsid w:val="007F0B2C"/>
    <w:rsid w:val="008127B6"/>
    <w:rsid w:val="00823ED0"/>
    <w:rsid w:val="00827CB6"/>
    <w:rsid w:val="00841A64"/>
    <w:rsid w:val="00845EC5"/>
    <w:rsid w:val="00854585"/>
    <w:rsid w:val="008576DB"/>
    <w:rsid w:val="0087083B"/>
    <w:rsid w:val="008733D8"/>
    <w:rsid w:val="008737D5"/>
    <w:rsid w:val="0088274C"/>
    <w:rsid w:val="00890292"/>
    <w:rsid w:val="008A03E5"/>
    <w:rsid w:val="008A3F6C"/>
    <w:rsid w:val="008B10DA"/>
    <w:rsid w:val="008B1825"/>
    <w:rsid w:val="008B1EFC"/>
    <w:rsid w:val="008D411E"/>
    <w:rsid w:val="008D5D02"/>
    <w:rsid w:val="008E298E"/>
    <w:rsid w:val="008E2EAD"/>
    <w:rsid w:val="008E6D7B"/>
    <w:rsid w:val="008F38CE"/>
    <w:rsid w:val="008F74CE"/>
    <w:rsid w:val="009013CD"/>
    <w:rsid w:val="00904A23"/>
    <w:rsid w:val="00914C43"/>
    <w:rsid w:val="00915571"/>
    <w:rsid w:val="00936D05"/>
    <w:rsid w:val="009378E8"/>
    <w:rsid w:val="00942F6C"/>
    <w:rsid w:val="009546AB"/>
    <w:rsid w:val="0095525D"/>
    <w:rsid w:val="009635C4"/>
    <w:rsid w:val="00965BBA"/>
    <w:rsid w:val="0097468D"/>
    <w:rsid w:val="00983E96"/>
    <w:rsid w:val="00986B73"/>
    <w:rsid w:val="00987367"/>
    <w:rsid w:val="00994E48"/>
    <w:rsid w:val="009A50D1"/>
    <w:rsid w:val="009A7D7A"/>
    <w:rsid w:val="009E7AA1"/>
    <w:rsid w:val="00A161A5"/>
    <w:rsid w:val="00A174FF"/>
    <w:rsid w:val="00A2032C"/>
    <w:rsid w:val="00A239E4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A6EAD"/>
    <w:rsid w:val="00AC0D1C"/>
    <w:rsid w:val="00AC2C4A"/>
    <w:rsid w:val="00AC6B46"/>
    <w:rsid w:val="00AE22F0"/>
    <w:rsid w:val="00AF3424"/>
    <w:rsid w:val="00B01C1C"/>
    <w:rsid w:val="00B034A9"/>
    <w:rsid w:val="00B17A04"/>
    <w:rsid w:val="00B200F6"/>
    <w:rsid w:val="00B30CCB"/>
    <w:rsid w:val="00B324A1"/>
    <w:rsid w:val="00B52B96"/>
    <w:rsid w:val="00B553E0"/>
    <w:rsid w:val="00B65543"/>
    <w:rsid w:val="00B72484"/>
    <w:rsid w:val="00B7455C"/>
    <w:rsid w:val="00B8031D"/>
    <w:rsid w:val="00B90415"/>
    <w:rsid w:val="00BA4AA8"/>
    <w:rsid w:val="00BA4F98"/>
    <w:rsid w:val="00BA54ED"/>
    <w:rsid w:val="00BB3B80"/>
    <w:rsid w:val="00BC13D9"/>
    <w:rsid w:val="00BE0285"/>
    <w:rsid w:val="00BE6038"/>
    <w:rsid w:val="00BF1E6B"/>
    <w:rsid w:val="00BF28C0"/>
    <w:rsid w:val="00C0700C"/>
    <w:rsid w:val="00C11093"/>
    <w:rsid w:val="00C17317"/>
    <w:rsid w:val="00C306E9"/>
    <w:rsid w:val="00C3076D"/>
    <w:rsid w:val="00C35216"/>
    <w:rsid w:val="00C40521"/>
    <w:rsid w:val="00C45C51"/>
    <w:rsid w:val="00C568BA"/>
    <w:rsid w:val="00C65DF0"/>
    <w:rsid w:val="00C67713"/>
    <w:rsid w:val="00C82F06"/>
    <w:rsid w:val="00C8777C"/>
    <w:rsid w:val="00C9676E"/>
    <w:rsid w:val="00CA45D2"/>
    <w:rsid w:val="00CB08DB"/>
    <w:rsid w:val="00CC5213"/>
    <w:rsid w:val="00CD1584"/>
    <w:rsid w:val="00CD4881"/>
    <w:rsid w:val="00CD49B4"/>
    <w:rsid w:val="00CF025A"/>
    <w:rsid w:val="00D065FC"/>
    <w:rsid w:val="00D2270F"/>
    <w:rsid w:val="00D22CAC"/>
    <w:rsid w:val="00D3701D"/>
    <w:rsid w:val="00D409C3"/>
    <w:rsid w:val="00D4372E"/>
    <w:rsid w:val="00D53A6C"/>
    <w:rsid w:val="00D558AA"/>
    <w:rsid w:val="00D65269"/>
    <w:rsid w:val="00DA164F"/>
    <w:rsid w:val="00DA1F74"/>
    <w:rsid w:val="00DB3C95"/>
    <w:rsid w:val="00DB4BF5"/>
    <w:rsid w:val="00DC1228"/>
    <w:rsid w:val="00DC459A"/>
    <w:rsid w:val="00DE0E3D"/>
    <w:rsid w:val="00DF5F74"/>
    <w:rsid w:val="00E0175D"/>
    <w:rsid w:val="00E07846"/>
    <w:rsid w:val="00E229D3"/>
    <w:rsid w:val="00E34598"/>
    <w:rsid w:val="00E3499E"/>
    <w:rsid w:val="00E43E4E"/>
    <w:rsid w:val="00E759EE"/>
    <w:rsid w:val="00E8301A"/>
    <w:rsid w:val="00E83240"/>
    <w:rsid w:val="00EA1535"/>
    <w:rsid w:val="00EB1605"/>
    <w:rsid w:val="00EB6415"/>
    <w:rsid w:val="00ED0C6A"/>
    <w:rsid w:val="00ED2819"/>
    <w:rsid w:val="00ED37FC"/>
    <w:rsid w:val="00ED6147"/>
    <w:rsid w:val="00ED7A88"/>
    <w:rsid w:val="00EE04C9"/>
    <w:rsid w:val="00EE3670"/>
    <w:rsid w:val="00EF68C5"/>
    <w:rsid w:val="00F04ADC"/>
    <w:rsid w:val="00F07BB6"/>
    <w:rsid w:val="00F1537A"/>
    <w:rsid w:val="00F15435"/>
    <w:rsid w:val="00F26311"/>
    <w:rsid w:val="00F35D8A"/>
    <w:rsid w:val="00F428A0"/>
    <w:rsid w:val="00F43ED1"/>
    <w:rsid w:val="00F441DA"/>
    <w:rsid w:val="00F71552"/>
    <w:rsid w:val="00F8545E"/>
    <w:rsid w:val="00FA2A1A"/>
    <w:rsid w:val="00FA5CBA"/>
    <w:rsid w:val="00FC0EBF"/>
    <w:rsid w:val="00FC300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Gitternetztabelle1hellAkzent1">
    <w:name w:val="Grid Table 1 Light Accent 1"/>
    <w:basedOn w:val="NormaleTabelle"/>
    <w:uiPriority w:val="46"/>
    <w:rsid w:val="00161DF3"/>
    <w:pPr>
      <w:spacing w:after="0" w:line="240" w:lineRule="auto"/>
    </w:pPr>
    <w:tblPr>
      <w:tblStyleRowBandSize w:val="1"/>
      <w:tblStyleColBandSize w:val="1"/>
      <w:tblBorders>
        <w:top w:val="single" w:sz="4" w:space="0" w:color="F7A4A7" w:themeColor="accent1" w:themeTint="66"/>
        <w:left w:val="single" w:sz="4" w:space="0" w:color="F7A4A7" w:themeColor="accent1" w:themeTint="66"/>
        <w:bottom w:val="single" w:sz="4" w:space="0" w:color="F7A4A7" w:themeColor="accent1" w:themeTint="66"/>
        <w:right w:val="single" w:sz="4" w:space="0" w:color="F7A4A7" w:themeColor="accent1" w:themeTint="66"/>
        <w:insideH w:val="single" w:sz="4" w:space="0" w:color="F7A4A7" w:themeColor="accent1" w:themeTint="66"/>
        <w:insideV w:val="single" w:sz="4" w:space="0" w:color="F7A4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767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767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instellbox.ch" TargetMode="External"/><Relationship Id="rId2" Type="http://schemas.openxmlformats.org/officeDocument/2006/relationships/hyperlink" Target="mailto:info@einstellbox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iechter\Downloads\Vorlage%20%20A4%20Kurzbrief.dotx" TargetMode="External"/></Relationships>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1. Januar.2012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E6EDE3-AA9E-4185-AAFB-DDE4C2FE4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1</Pages>
  <Words>121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Eliane Fiechter</cp:lastModifiedBy>
  <cp:revision>15</cp:revision>
  <cp:lastPrinted>2020-03-16T19:44:00Z</cp:lastPrinted>
  <dcterms:created xsi:type="dcterms:W3CDTF">2020-11-26T10:57:00Z</dcterms:created>
  <dcterms:modified xsi:type="dcterms:W3CDTF">2020-12-21T18:56:00Z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