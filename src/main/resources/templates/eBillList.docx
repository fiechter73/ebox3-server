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9DC9E" w14:textId="4C5DCF98" w:rsidR="003D708E" w:rsidRDefault="003D708E" w:rsidP="00DA164F">
      <w:bookmarkStart w:id="0" w:name="_GoBack"/>
      <w:bookmarkEnd w:id="0"/>
    </w:p>
    <w:p w14:paraId="1AC719FA" w14:textId="612D6AC1" w:rsidR="00CA45D2" w:rsidRDefault="0019188E" w:rsidP="002D6145">
      <w:pPr>
        <w:pStyle w:val="berschrift2"/>
      </w:pPr>
      <w:r>
        <w:t>Stromrechnungsübersicht</w:t>
      </w:r>
      <w:r w:rsidR="00161DF3">
        <w:t xml:space="preserve"> vom ${currentDate}</w:t>
      </w:r>
    </w:p>
    <w:p w14:paraId="638C86F6" w14:textId="2F2B90CC" w:rsidR="00CA45D2" w:rsidRDefault="00CA45D2" w:rsidP="00DA164F"/>
    <w:tbl>
      <w:tblPr>
        <w:tblStyle w:val="Gitternetztabelle1hellAkz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85"/>
        <w:gridCol w:w="2092"/>
        <w:gridCol w:w="1771"/>
        <w:gridCol w:w="2340"/>
        <w:gridCol w:w="1920"/>
        <w:gridCol w:w="1594"/>
        <w:gridCol w:w="1701"/>
      </w:tblGrid>
      <w:tr w:rsidR="009E7AA1" w:rsidRPr="00154C88" w14:paraId="61AF6F7B" w14:textId="64939E5D" w:rsidTr="004C3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</w:tcPr>
          <w:p w14:paraId="7001F136" w14:textId="2F54CD6F" w:rsidR="009E7AA1" w:rsidRPr="00154C88" w:rsidRDefault="009E7AA1" w:rsidP="00DA164F">
            <w:pPr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Zähler Nr.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14:paraId="1B1B75FB" w14:textId="0F620D4C" w:rsidR="009E7AA1" w:rsidRPr="00154C88" w:rsidRDefault="009E7AA1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Mieter</w:t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0789EA64" w14:textId="5501EB92" w:rsidR="009E7AA1" w:rsidRPr="00154C88" w:rsidRDefault="009E7AA1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Verbrauch</w:t>
            </w:r>
            <w:r w:rsidR="00154C88" w:rsidRPr="00154C88">
              <w:rPr>
                <w:sz w:val="22"/>
                <w:szCs w:val="28"/>
              </w:rPr>
              <w:t xml:space="preserve"> </w:t>
            </w:r>
            <w:r w:rsidR="004C30CA">
              <w:rPr>
                <w:sz w:val="22"/>
                <w:szCs w:val="28"/>
              </w:rPr>
              <w:t>[</w:t>
            </w:r>
            <w:r w:rsidRPr="00154C88">
              <w:rPr>
                <w:sz w:val="22"/>
                <w:szCs w:val="28"/>
              </w:rPr>
              <w:t>kWatt</w:t>
            </w:r>
            <w:r w:rsidR="004C30CA">
              <w:rPr>
                <w:sz w:val="22"/>
                <w:szCs w:val="28"/>
              </w:rPr>
              <w:t>]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50F1A763" w14:textId="6AFB5C28" w:rsidR="009E7AA1" w:rsidRPr="00154C88" w:rsidRDefault="009E7AA1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Periode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84E6FF7" w14:textId="43742299" w:rsidR="009E7AA1" w:rsidRPr="00154C88" w:rsidRDefault="009E7AA1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Stromkosten [CHF]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7E5660E3" w14:textId="782D8F8C" w:rsidR="009E7AA1" w:rsidRPr="00154C88" w:rsidRDefault="00204CA5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14:paraId="51F9B54D" w14:textId="6F3FD189" w:rsidR="009E7AA1" w:rsidRPr="00154C88" w:rsidRDefault="009E7AA1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Bemerkung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E2F3313" w14:textId="3B0BE269" w:rsidR="009E7AA1" w:rsidRPr="00154C88" w:rsidRDefault="009E7AA1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Status</w:t>
            </w:r>
          </w:p>
        </w:tc>
      </w:tr>
      <w:tr w:rsidR="009E7AA1" w14:paraId="242E84B9" w14:textId="43C718D9" w:rsidTr="004C30C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3F1DE737" w14:textId="3E85D902" w:rsidR="009E7AA1" w:rsidRPr="0019188E" w:rsidRDefault="009E7AA1" w:rsidP="00DA164F">
            <w:pPr>
              <w:rPr>
                <w:b w:val="0"/>
                <w:bCs w:val="0"/>
              </w:rPr>
            </w:pPr>
            <w:r w:rsidRPr="0019188E">
              <w:rPr>
                <w:b w:val="0"/>
                <w:bCs w:val="0"/>
              </w:rPr>
              <w:t>${elektroZaehlerNr}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2254BED1" w14:textId="22B20422" w:rsidR="009E7AA1" w:rsidRDefault="009E7AA1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"/>
            <w:r>
              <w:t>${a</w:t>
            </w:r>
            <w:r w:rsidRPr="0019188E">
              <w:t>nschrift</w:t>
            </w:r>
            <w:r>
              <w:t>}</w:t>
            </w:r>
            <w:commentRangeEnd w:id="1"/>
            <w:r>
              <w:rPr>
                <w:rStyle w:val="Kommentarzeichen"/>
              </w:rPr>
              <w:commentReference w:id="1"/>
            </w:r>
          </w:p>
        </w:tc>
        <w:tc>
          <w:tcPr>
            <w:tcW w:w="2092" w:type="dxa"/>
            <w:tcBorders>
              <w:top w:val="single" w:sz="4" w:space="0" w:color="auto"/>
              <w:bottom w:val="single" w:sz="4" w:space="0" w:color="auto"/>
            </w:tcBorders>
          </w:tcPr>
          <w:p w14:paraId="28291871" w14:textId="636BD7BF" w:rsidR="009E7AA1" w:rsidRDefault="009E7AA1" w:rsidP="00F4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${d</w:t>
            </w:r>
            <w:r w:rsidRPr="0019188E">
              <w:t>iffkWh</w:t>
            </w:r>
            <w:r>
              <w:t>}</w:t>
            </w:r>
          </w:p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14:paraId="4B9B6996" w14:textId="03DC0874" w:rsidR="009E7AA1" w:rsidRDefault="009E7AA1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${f</w:t>
            </w:r>
            <w:r w:rsidRPr="0019188E">
              <w:t>romDate</w:t>
            </w:r>
            <w:r>
              <w:t>} - ${t</w:t>
            </w:r>
            <w:r w:rsidRPr="0019188E">
              <w:t>oDate</w:t>
            </w:r>
            <w:r>
              <w:t>}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06EB8549" w14:textId="56398E6C" w:rsidR="009E7AA1" w:rsidRDefault="009E7AA1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${t</w:t>
            </w:r>
            <w:r w:rsidRPr="0019188E">
              <w:t>otPriceBox</w:t>
            </w:r>
            <w:r>
              <w:t>}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0D253EA1" w14:textId="635A777F" w:rsidR="009E7AA1" w:rsidRDefault="009E7AA1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9635C4" w:rsidRPr="00356489">
              <w:t>zahlungEingegangen</w:t>
            </w:r>
            <w:r>
              <w:t>}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14:paraId="585823F8" w14:textId="52CFE8DD" w:rsidR="009E7AA1" w:rsidRDefault="009E7AA1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${bemerkung}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8111878" w14:textId="73AD3F09" w:rsidR="009E7AA1" w:rsidRDefault="009E7AA1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${statusText}</w:t>
            </w:r>
          </w:p>
        </w:tc>
      </w:tr>
    </w:tbl>
    <w:p w14:paraId="291E6626" w14:textId="77777777" w:rsidR="001A6BEC" w:rsidRPr="00BA4AA8" w:rsidRDefault="001A6BEC" w:rsidP="00615F4F"/>
    <w:sectPr w:rsidR="001A6BEC" w:rsidRPr="00BA4AA8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ürg Fiechter" w:date="2020-04-07T13:53:00Z" w:initials="JF">
    <w:p w14:paraId="3D0FE28F" w14:textId="473AF357" w:rsidR="009E7AA1" w:rsidRPr="00435A58" w:rsidRDefault="009E7AA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ep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1894C" w14:textId="77777777" w:rsidR="00B51EBE" w:rsidRDefault="00B51EBE" w:rsidP="00FD2CD3">
      <w:r>
        <w:separator/>
      </w:r>
    </w:p>
  </w:endnote>
  <w:endnote w:type="continuationSeparator" w:id="0">
    <w:p w14:paraId="728178C3" w14:textId="77777777" w:rsidR="00B51EBE" w:rsidRDefault="00B51EBE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EEEB" w14:textId="77777777" w:rsidR="00C568BA" w:rsidRDefault="00C568B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3F976" w14:textId="77777777" w:rsidR="00C568BA" w:rsidRDefault="00C568B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55BE" w14:textId="77777777" w:rsidR="00C568BA" w:rsidRDefault="00C568B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229DF" w14:textId="77777777" w:rsidR="00B51EBE" w:rsidRDefault="00B51EBE" w:rsidP="00FD2CD3">
      <w:r>
        <w:separator/>
      </w:r>
    </w:p>
  </w:footnote>
  <w:footnote w:type="continuationSeparator" w:id="0">
    <w:p w14:paraId="55B8015D" w14:textId="77777777" w:rsidR="00B51EBE" w:rsidRDefault="00B51EBE" w:rsidP="00FD2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80750" w14:textId="77777777" w:rsidR="00C568BA" w:rsidRDefault="00C568B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NoBorders"/>
      <w:tblW w:w="14617" w:type="dxa"/>
      <w:tblLook w:val="04A0" w:firstRow="1" w:lastRow="0" w:firstColumn="1" w:lastColumn="0" w:noHBand="0" w:noVBand="1"/>
    </w:tblPr>
    <w:tblGrid>
      <w:gridCol w:w="1969"/>
      <w:gridCol w:w="5356"/>
      <w:gridCol w:w="7292"/>
    </w:tblGrid>
    <w:tr w:rsidR="002D6145" w:rsidRPr="00C45C51" w14:paraId="747ABAB6" w14:textId="77777777" w:rsidTr="00C568BA">
      <w:trPr>
        <w:trHeight w:val="1665"/>
      </w:trPr>
      <w:tc>
        <w:tcPr>
          <w:tcW w:w="1969" w:type="dxa"/>
        </w:tcPr>
        <w:p w14:paraId="1A55A1D0" w14:textId="11187CBF" w:rsidR="002D6145" w:rsidRPr="002D6145" w:rsidRDefault="002D6145" w:rsidP="002D6145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14:paraId="7B9F2F0D" w14:textId="5BF8F265" w:rsidR="002D6145" w:rsidRPr="00DA164F" w:rsidRDefault="002D6145" w:rsidP="002D614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 wp14:anchorId="7877EDB8" wp14:editId="2BE7B4AA">
                <wp:extent cx="676275" cy="676275"/>
                <wp:effectExtent l="0" t="0" r="9525" b="9525"/>
                <wp:docPr id="1" name="Bild 1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14:paraId="5F1B2C33" w14:textId="77777777" w:rsidR="002D6145" w:rsidRDefault="002D6145" w:rsidP="003B1DA1">
          <w:pPr>
            <w:pStyle w:val="Kopfzeile"/>
            <w:jc w:val="left"/>
          </w:pPr>
        </w:p>
        <w:p w14:paraId="60F350E5" w14:textId="77777777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6DFCC472" w14:textId="77777777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1D072A6E" w14:textId="3422C98F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359B45AC" w14:textId="77777777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12B32972" w14:textId="36F3702A" w:rsidR="002D6145" w:rsidRDefault="002D6145" w:rsidP="002D6145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14:paraId="7E49C411" w14:textId="77777777" w:rsidR="002D6145" w:rsidRPr="002F4883" w:rsidRDefault="002D6145" w:rsidP="00D22CAC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14:paraId="6EF3AF38" w14:textId="77777777" w:rsidR="002D6145" w:rsidRPr="002F4883" w:rsidRDefault="00B51EBE" w:rsidP="00D22CAC">
          <w:pPr>
            <w:pStyle w:val="Kopfzeile"/>
            <w:rPr>
              <w:sz w:val="20"/>
              <w:szCs w:val="20"/>
            </w:rPr>
          </w:pPr>
          <w:hyperlink r:id="rId2" w:history="1">
            <w:r w:rsidR="002D6145" w:rsidRPr="002F4883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14:paraId="1595D8AE" w14:textId="77777777" w:rsidR="002D6145" w:rsidRPr="002F4883" w:rsidRDefault="00B51EBE" w:rsidP="00D22CAC">
          <w:pPr>
            <w:pStyle w:val="Kopfzeile"/>
            <w:rPr>
              <w:sz w:val="20"/>
              <w:szCs w:val="20"/>
            </w:rPr>
          </w:pPr>
          <w:hyperlink r:id="rId3" w:history="1">
            <w:r w:rsidR="002D6145" w:rsidRPr="002F4883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14:paraId="30A63CE4" w14:textId="77777777" w:rsidR="002D6145" w:rsidRPr="00FD2CD3" w:rsidRDefault="002D6145" w:rsidP="00D22CAC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14:paraId="2359C7B0" w14:textId="77777777" w:rsidR="007035AE" w:rsidRPr="00FD2CD3" w:rsidRDefault="007035AE" w:rsidP="00FD2CD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6878C" w14:textId="77777777" w:rsidR="00C568BA" w:rsidRDefault="00C568B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DF3"/>
    <w:rsid w:val="00166EFB"/>
    <w:rsid w:val="001765EC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D787B"/>
    <w:rsid w:val="00204CA5"/>
    <w:rsid w:val="0021370A"/>
    <w:rsid w:val="00217FC9"/>
    <w:rsid w:val="00225355"/>
    <w:rsid w:val="00247D5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56489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B7771"/>
    <w:rsid w:val="004C30CA"/>
    <w:rsid w:val="004C3528"/>
    <w:rsid w:val="004C39B3"/>
    <w:rsid w:val="004C467D"/>
    <w:rsid w:val="004C73C3"/>
    <w:rsid w:val="004F0ED0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57734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35C4"/>
    <w:rsid w:val="00965BBA"/>
    <w:rsid w:val="0097468D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24A1"/>
    <w:rsid w:val="00B51EBE"/>
    <w:rsid w:val="00B553E0"/>
    <w:rsid w:val="00B65543"/>
    <w:rsid w:val="00B72484"/>
    <w:rsid w:val="00B7455C"/>
    <w:rsid w:val="00B8031D"/>
    <w:rsid w:val="00B90415"/>
    <w:rsid w:val="00BA4AA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306E9"/>
    <w:rsid w:val="00C3076D"/>
    <w:rsid w:val="00C35216"/>
    <w:rsid w:val="00C40521"/>
    <w:rsid w:val="00C45C51"/>
    <w:rsid w:val="00C568BA"/>
    <w:rsid w:val="00C67713"/>
    <w:rsid w:val="00C82F06"/>
    <w:rsid w:val="00C8777C"/>
    <w:rsid w:val="00C9676E"/>
    <w:rsid w:val="00CA45D2"/>
    <w:rsid w:val="00CB08DB"/>
    <w:rsid w:val="00CC5213"/>
    <w:rsid w:val="00CD4881"/>
    <w:rsid w:val="00CD49B4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iechter\Downloads\Vorlage%20%20A4%20Kurzbrief.dotx" TargetMode="External"/></Relationships>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1. Januar.2012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4FC0F-08DD-4276-84EF-1E87971C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2020-11-26T10:55:00Z</dcterms:created>
  <dcterms:modified xsi:type="dcterms:W3CDTF">2020-11-26T10:55:00Z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