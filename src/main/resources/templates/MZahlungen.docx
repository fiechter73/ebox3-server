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719FA" w14:textId="2AD10D9D" w:rsidR="00CA45D2" w:rsidRDefault="006A5B79" w:rsidP="002D6145">
      <w:pPr>
        <w:pStyle w:val="berschrift2"/>
      </w:pPr>
      <w:r>
        <w:t xml:space="preserve">Mieteinnahmen einstellbox.ch </w:t>
      </w:r>
      <w:proofErr w:type="spellStart"/>
      <w:r>
        <w:t>ag</w:t>
      </w:r>
      <w:proofErr w:type="spellEnd"/>
      <w:r>
        <w:t xml:space="preserve">: </w:t>
      </w:r>
      <w:r w:rsidR="00CA45D2">
        <w:t>${</w:t>
      </w:r>
      <w:proofErr w:type="spellStart"/>
      <w:r w:rsidR="00CA45D2">
        <w:t>jahr</w:t>
      </w:r>
      <w:proofErr w:type="spellEnd"/>
      <w:r w:rsidR="00CA45D2">
        <w:t>}</w:t>
      </w:r>
    </w:p>
    <w:p w14:paraId="638C86F6" w14:textId="21227624" w:rsidR="00CA45D2" w:rsidRDefault="00CA45D2" w:rsidP="00DA164F"/>
    <w:tbl>
      <w:tblPr>
        <w:tblStyle w:val="Gitternetztabelle7farbigAkzent5"/>
        <w:tblW w:w="15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"/>
        <w:gridCol w:w="326"/>
        <w:gridCol w:w="861"/>
        <w:gridCol w:w="1043"/>
        <w:gridCol w:w="656"/>
        <w:gridCol w:w="769"/>
        <w:gridCol w:w="862"/>
        <w:gridCol w:w="716"/>
        <w:gridCol w:w="676"/>
        <w:gridCol w:w="700"/>
        <w:gridCol w:w="661"/>
        <w:gridCol w:w="614"/>
        <w:gridCol w:w="799"/>
        <w:gridCol w:w="1121"/>
        <w:gridCol w:w="895"/>
        <w:gridCol w:w="1080"/>
        <w:gridCol w:w="1417"/>
        <w:gridCol w:w="1337"/>
      </w:tblGrid>
      <w:tr w:rsidR="009A0720" w:rsidRPr="00566094" w14:paraId="7DCEAE6B" w14:textId="77777777" w:rsidTr="00E70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  <w:gridSpan w:val="2"/>
            <w:tcBorders>
              <w:bottom w:val="single" w:sz="4" w:space="0" w:color="auto"/>
            </w:tcBorders>
          </w:tcPr>
          <w:p w14:paraId="6D8447C9" w14:textId="1C938688" w:rsidR="00CE1639" w:rsidRPr="00566094" w:rsidRDefault="00CE1639" w:rsidP="00F37D98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Mieter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BBCAAC8" w14:textId="5BA784DE" w:rsidR="00CE1639" w:rsidRPr="00566094" w:rsidRDefault="00CE1639" w:rsidP="00F37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Kaution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56B9DF68" w14:textId="0E02A58F" w:rsidR="00CE1639" w:rsidRPr="00566094" w:rsidRDefault="00205E77" w:rsidP="001D2C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monatl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E64F849" w14:textId="6B287C67" w:rsidR="00CE1639" w:rsidRPr="00566094" w:rsidRDefault="00CE1639" w:rsidP="00F37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Info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06C2CAC1" w14:textId="5DBFDF7E" w:rsidR="00CE1639" w:rsidRPr="00566094" w:rsidRDefault="00E7086A" w:rsidP="00205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Jan.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1D4A63A" w14:textId="36371145" w:rsidR="00CE1639" w:rsidRPr="00566094" w:rsidRDefault="00E7086A" w:rsidP="00205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Feb.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14:paraId="451EFBD0" w14:textId="068B64C3" w:rsidR="00CE1639" w:rsidRPr="00566094" w:rsidRDefault="00E7086A" w:rsidP="00205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Mär.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76B578EC" w14:textId="26E61A10" w:rsidR="00CE1639" w:rsidRPr="00566094" w:rsidRDefault="00E7086A" w:rsidP="00205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Apr.</w:t>
            </w:r>
          </w:p>
        </w:tc>
        <w:tc>
          <w:tcPr>
            <w:tcW w:w="691" w:type="dxa"/>
            <w:tcBorders>
              <w:bottom w:val="single" w:sz="4" w:space="0" w:color="auto"/>
            </w:tcBorders>
          </w:tcPr>
          <w:p w14:paraId="6F0DB85D" w14:textId="109EE8B3" w:rsidR="00CE1639" w:rsidRPr="00566094" w:rsidRDefault="00CE1639" w:rsidP="00205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Mai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017D5999" w14:textId="1A72B340" w:rsidR="00CE1639" w:rsidRPr="00566094" w:rsidRDefault="00E7086A" w:rsidP="00205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Jun.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14:paraId="6ECB1364" w14:textId="01E44F39" w:rsidR="00CE1639" w:rsidRPr="00566094" w:rsidRDefault="00E7086A" w:rsidP="00205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Jul.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10566B3C" w14:textId="23384B9F" w:rsidR="00CE1639" w:rsidRPr="00566094" w:rsidRDefault="00E7086A" w:rsidP="00205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Aug.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14:paraId="0AED45D8" w14:textId="177195A7" w:rsidR="00CE1639" w:rsidRPr="00566094" w:rsidRDefault="00E7086A" w:rsidP="00205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Sep.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14:paraId="1CBA4B00" w14:textId="32C55791" w:rsidR="00CE1639" w:rsidRPr="00566094" w:rsidRDefault="00E7086A" w:rsidP="00205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Okt.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4D3C899A" w14:textId="0BE4FA71" w:rsidR="00CE1639" w:rsidRPr="00566094" w:rsidRDefault="00E7086A" w:rsidP="00205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Nov.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11AE3A9" w14:textId="24BF988B" w:rsidR="00CE1639" w:rsidRPr="00566094" w:rsidRDefault="00E7086A" w:rsidP="00205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Dez.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79E914C4" w14:textId="6A5F661B" w:rsidR="00CE1639" w:rsidRPr="00566094" w:rsidRDefault="00CE1639" w:rsidP="00205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Total</w:t>
            </w:r>
          </w:p>
        </w:tc>
      </w:tr>
      <w:tr w:rsidR="009A0720" w:rsidRPr="00F07D38" w14:paraId="1F7F909F" w14:textId="77777777" w:rsidTr="00E70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BAF6D2" w14:textId="38F842EF" w:rsidR="00CE1639" w:rsidRPr="00F07D38" w:rsidRDefault="00CE1639" w:rsidP="00821E8B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0"/>
                <w:iCs w:val="0"/>
                <w:sz w:val="14"/>
                <w:szCs w:val="14"/>
              </w:rPr>
              <w:br/>
            </w:r>
            <w:commentRangeStart w:id="0"/>
            <w:r w:rsidRPr="00F07D38">
              <w:rPr>
                <w:rFonts w:ascii="Arial" w:hAnsi="Arial" w:cs="Arial"/>
                <w:i w:val="0"/>
                <w:iCs w:val="0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i w:val="0"/>
                <w:iCs w:val="0"/>
                <w:sz w:val="14"/>
                <w:szCs w:val="14"/>
              </w:rPr>
              <w:t>customer</w:t>
            </w:r>
            <w:proofErr w:type="spellEnd"/>
            <w:r w:rsidRPr="00F07D38">
              <w:rPr>
                <w:rFonts w:ascii="Arial" w:hAnsi="Arial" w:cs="Arial"/>
                <w:i w:val="0"/>
                <w:iCs w:val="0"/>
                <w:sz w:val="14"/>
                <w:szCs w:val="14"/>
              </w:rPr>
              <w:t>}</w:t>
            </w:r>
            <w:commentRangeEnd w:id="0"/>
            <w:r w:rsidRPr="00F07D38">
              <w:rPr>
                <w:rStyle w:val="Kommentarzeichen"/>
                <w:rFonts w:ascii="Arial" w:hAnsi="Arial" w:cs="Arial"/>
                <w:i w:val="0"/>
                <w:iCs w:val="0"/>
                <w:sz w:val="14"/>
                <w:szCs w:val="14"/>
              </w:rPr>
              <w:commentReference w:id="0"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630DADA" w14:textId="71D91825" w:rsidR="00CE1639" w:rsidRPr="00F07D38" w:rsidRDefault="00CE1639" w:rsidP="00D6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kaud</w:t>
            </w:r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>}</w:t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${kau}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="001F2FF9">
              <w:rPr>
                <w:rFonts w:ascii="Arial" w:hAnsi="Arial" w:cs="Arial"/>
                <w:sz w:val="14"/>
                <w:szCs w:val="14"/>
              </w:rPr>
              <w:t>kauR</w:t>
            </w:r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>}</w:t>
            </w:r>
            <w:r w:rsidR="00EA09AE">
              <w:rPr>
                <w:rFonts w:ascii="Arial" w:hAnsi="Arial" w:cs="Arial"/>
                <w:sz w:val="14"/>
                <w:szCs w:val="14"/>
              </w:rPr>
              <w:br/>
              <w:t>${kauRP}</w:t>
            </w:r>
            <w:bookmarkStart w:id="1" w:name="_GoBack"/>
            <w:bookmarkEnd w:id="1"/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239BC39D" w14:textId="5FF07121" w:rsidR="00CE1639" w:rsidRPr="00F07D38" w:rsidRDefault="00CE1639" w:rsidP="00D6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br/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mon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29AC1209" w14:textId="6FC42288" w:rsidR="00CE1639" w:rsidRPr="00F07D38" w:rsidRDefault="00CE1639" w:rsidP="00D6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br/>
              <w:t>${box}</w:t>
            </w:r>
          </w:p>
        </w:tc>
        <w:tc>
          <w:tcPr>
            <w:tcW w:w="759" w:type="dxa"/>
            <w:tcBorders>
              <w:top w:val="single" w:sz="4" w:space="0" w:color="auto"/>
              <w:bottom w:val="single" w:sz="4" w:space="0" w:color="auto"/>
            </w:tcBorders>
          </w:tcPr>
          <w:p w14:paraId="493CBF5B" w14:textId="47366692" w:rsidR="00CE1639" w:rsidRPr="00F07D38" w:rsidRDefault="00CE1639" w:rsidP="00730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jand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jan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A85E8F7" w14:textId="4A4F9E37" w:rsidR="00CE1639" w:rsidRPr="00F07D38" w:rsidRDefault="00CE1639" w:rsidP="0082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febd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feb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</w:tcPr>
          <w:p w14:paraId="3E471C94" w14:textId="133DEBED" w:rsidR="00CE1639" w:rsidRPr="00F07D38" w:rsidRDefault="00CE1639" w:rsidP="0082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mard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mar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14:paraId="4920333B" w14:textId="49552970" w:rsidR="00CE1639" w:rsidRPr="00F07D38" w:rsidRDefault="00CE1639" w:rsidP="0082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aprd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apr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</w:tcPr>
          <w:p w14:paraId="735A33A0" w14:textId="667787AD" w:rsidR="00CE1639" w:rsidRPr="00F07D38" w:rsidRDefault="00CE1639" w:rsidP="0082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maid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mai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</w:tcPr>
          <w:p w14:paraId="667B6F1E" w14:textId="28FC3262" w:rsidR="00CE1639" w:rsidRPr="00F07D38" w:rsidRDefault="00CE1639" w:rsidP="0082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jund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jun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</w:tcPr>
          <w:p w14:paraId="2862C49E" w14:textId="3311F963" w:rsidR="00CE1639" w:rsidRPr="00F07D38" w:rsidRDefault="00CE1639" w:rsidP="0082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juld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jul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</w:tcPr>
          <w:p w14:paraId="701D9865" w14:textId="30CA76B0" w:rsidR="00CE1639" w:rsidRPr="00F07D38" w:rsidRDefault="00CE1639" w:rsidP="0082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augd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aug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</w:tcPr>
          <w:p w14:paraId="3A6C40F8" w14:textId="1B0C54F4" w:rsidR="00CE1639" w:rsidRPr="00F07D38" w:rsidRDefault="00CE1639" w:rsidP="0082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sepd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sep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14:paraId="660541AF" w14:textId="5030E804" w:rsidR="00CE1639" w:rsidRPr="00F07D38" w:rsidRDefault="00CE1639" w:rsidP="0082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octd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oct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72B5BD60" w14:textId="1919AE25" w:rsidR="00CE1639" w:rsidRPr="00F07D38" w:rsidRDefault="00CE1639" w:rsidP="0082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novd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nov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12EEDCE" w14:textId="21F7B4CE" w:rsidR="00CE1639" w:rsidRPr="00F07D38" w:rsidRDefault="00CE1639" w:rsidP="0082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decd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F07D38">
              <w:rPr>
                <w:rFonts w:ascii="Arial" w:hAnsi="Arial" w:cs="Arial"/>
                <w:sz w:val="14"/>
                <w:szCs w:val="14"/>
              </w:rPr>
              <w:t>dec</w:t>
            </w:r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14:paraId="4065E143" w14:textId="6569AC66" w:rsidR="00CE1639" w:rsidRPr="00F07D38" w:rsidRDefault="00CE1639" w:rsidP="0082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br/>
              <w:t>${tot}</w:t>
            </w:r>
          </w:p>
        </w:tc>
      </w:tr>
      <w:tr w:rsidR="00CE1639" w:rsidRPr="00747937" w14:paraId="714794B5" w14:textId="77777777" w:rsidTr="00E7086A">
        <w:trPr>
          <w:cantSplit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tcBorders>
              <w:top w:val="single" w:sz="4" w:space="0" w:color="auto"/>
            </w:tcBorders>
            <w:shd w:val="clear" w:color="auto" w:fill="auto"/>
          </w:tcPr>
          <w:p w14:paraId="6DDC7A5F" w14:textId="77777777" w:rsidR="00CE1639" w:rsidRPr="00747937" w:rsidRDefault="00CE1639" w:rsidP="000A75E7">
            <w:pPr>
              <w:rPr>
                <w:sz w:val="22"/>
              </w:rPr>
            </w:pPr>
          </w:p>
        </w:tc>
        <w:tc>
          <w:tcPr>
            <w:tcW w:w="14351" w:type="dxa"/>
            <w:gridSpan w:val="17"/>
            <w:tcBorders>
              <w:top w:val="single" w:sz="4" w:space="0" w:color="auto"/>
            </w:tcBorders>
            <w:shd w:val="clear" w:color="auto" w:fill="auto"/>
          </w:tcPr>
          <w:p w14:paraId="66554BBE" w14:textId="3B48AB32" w:rsidR="00CE1639" w:rsidRPr="00DE72FC" w:rsidRDefault="00CE1639" w:rsidP="00DE72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</w:rPr>
            </w:pPr>
            <w:r w:rsidRPr="00DE72FC">
              <w:rPr>
                <w:b/>
                <w:bCs/>
                <w:sz w:val="22"/>
              </w:rPr>
              <w:t>Total Summe: ${</w:t>
            </w:r>
            <w:proofErr w:type="spellStart"/>
            <w:r w:rsidRPr="00DE72FC">
              <w:rPr>
                <w:b/>
                <w:bCs/>
                <w:sz w:val="22"/>
              </w:rPr>
              <w:t>cal.sumTotMon</w:t>
            </w:r>
            <w:proofErr w:type="spellEnd"/>
            <w:r w:rsidRPr="00DE72FC">
              <w:rPr>
                <w:b/>
                <w:bCs/>
                <w:sz w:val="22"/>
              </w:rPr>
              <w:t>}</w:t>
            </w:r>
          </w:p>
        </w:tc>
      </w:tr>
    </w:tbl>
    <w:p w14:paraId="421B16B3" w14:textId="2CCA120E" w:rsidR="00CA45D2" w:rsidRDefault="00CA45D2" w:rsidP="00DA164F"/>
    <w:p w14:paraId="5F2363F9" w14:textId="348A80B5" w:rsidR="00BC43DF" w:rsidRDefault="00BC43DF">
      <w:pPr>
        <w:spacing w:after="200" w:line="276" w:lineRule="auto"/>
      </w:pPr>
      <w:r>
        <w:br w:type="page"/>
      </w:r>
    </w:p>
    <w:p w14:paraId="7F12C9B2" w14:textId="15161950" w:rsidR="006A5B79" w:rsidRDefault="006A5B79" w:rsidP="006A5B79">
      <w:pPr>
        <w:pStyle w:val="berschrift2"/>
      </w:pPr>
      <w:r>
        <w:lastRenderedPageBreak/>
        <w:t>Mieteinnahmen pro Monat</w:t>
      </w:r>
    </w:p>
    <w:p w14:paraId="0BD5D7F9" w14:textId="77777777" w:rsidR="00BC43DF" w:rsidRPr="00BC43DF" w:rsidRDefault="00BC43DF" w:rsidP="00BC43DF">
      <w:pPr>
        <w:pStyle w:val="Textkrper"/>
        <w:rPr>
          <w:lang w:eastAsia="en-US"/>
        </w:rPr>
      </w:pPr>
    </w:p>
    <w:tbl>
      <w:tblPr>
        <w:tblStyle w:val="EinfacheTabelle3"/>
        <w:tblW w:w="15451" w:type="dxa"/>
        <w:tblLook w:val="04A0" w:firstRow="1" w:lastRow="0" w:firstColumn="1" w:lastColumn="0" w:noHBand="0" w:noVBand="1"/>
      </w:tblPr>
      <w:tblGrid>
        <w:gridCol w:w="3686"/>
        <w:gridCol w:w="11765"/>
      </w:tblGrid>
      <w:tr w:rsidR="00BC43DF" w:rsidRPr="00747937" w14:paraId="52416948" w14:textId="77777777" w:rsidTr="00747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14:paraId="661018DC" w14:textId="7314E2A6" w:rsidR="00BC43DF" w:rsidRPr="00747937" w:rsidRDefault="00BC43DF" w:rsidP="00DA164F">
            <w:pPr>
              <w:rPr>
                <w:sz w:val="22"/>
              </w:rPr>
            </w:pPr>
            <w:r w:rsidRPr="00747937">
              <w:rPr>
                <w:sz w:val="22"/>
              </w:rPr>
              <w:t>Monat</w:t>
            </w:r>
          </w:p>
        </w:tc>
        <w:tc>
          <w:tcPr>
            <w:tcW w:w="11765" w:type="dxa"/>
          </w:tcPr>
          <w:p w14:paraId="12969694" w14:textId="158CDBF3" w:rsidR="00BC43DF" w:rsidRPr="00747937" w:rsidRDefault="00BC43DF" w:rsidP="00DA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47937">
              <w:rPr>
                <w:sz w:val="22"/>
              </w:rPr>
              <w:t>Summe der Mieteinnahmen</w:t>
            </w:r>
          </w:p>
        </w:tc>
      </w:tr>
      <w:tr w:rsidR="00BC43DF" w:rsidRPr="00747937" w14:paraId="03176C75" w14:textId="77777777" w:rsidTr="00747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484F654" w14:textId="2C06852A" w:rsidR="00BC43DF" w:rsidRPr="00747937" w:rsidRDefault="00BC43DF" w:rsidP="00DA164F">
            <w:pPr>
              <w:rPr>
                <w:sz w:val="22"/>
              </w:rPr>
            </w:pPr>
            <w:r w:rsidRPr="00747937">
              <w:rPr>
                <w:sz w:val="22"/>
              </w:rPr>
              <w:t>Januar</w:t>
            </w:r>
          </w:p>
        </w:tc>
        <w:tc>
          <w:tcPr>
            <w:tcW w:w="11765" w:type="dxa"/>
          </w:tcPr>
          <w:p w14:paraId="4BEAB7A7" w14:textId="7B58E7A5" w:rsidR="00BC43DF" w:rsidRPr="00747937" w:rsidRDefault="00BC43DF" w:rsidP="00DA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7937">
              <w:rPr>
                <w:sz w:val="22"/>
              </w:rPr>
              <w:t>${</w:t>
            </w:r>
            <w:proofErr w:type="spellStart"/>
            <w:r w:rsidR="00DB78BE" w:rsidRPr="00747937">
              <w:rPr>
                <w:sz w:val="22"/>
              </w:rPr>
              <w:t>cal.</w:t>
            </w:r>
            <w:r w:rsidRPr="00747937">
              <w:rPr>
                <w:sz w:val="22"/>
              </w:rPr>
              <w:t>sumJan</w:t>
            </w:r>
            <w:proofErr w:type="spellEnd"/>
            <w:r w:rsidRPr="00747937">
              <w:rPr>
                <w:sz w:val="22"/>
              </w:rPr>
              <w:t>}</w:t>
            </w:r>
          </w:p>
        </w:tc>
      </w:tr>
      <w:tr w:rsidR="00BC43DF" w:rsidRPr="00747937" w14:paraId="02F2F5E8" w14:textId="77777777" w:rsidTr="00747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6649EC" w14:textId="1D69B5E9" w:rsidR="00BC43DF" w:rsidRPr="00747937" w:rsidRDefault="00BC43DF" w:rsidP="00DA164F">
            <w:pPr>
              <w:rPr>
                <w:sz w:val="22"/>
              </w:rPr>
            </w:pPr>
            <w:r w:rsidRPr="00747937">
              <w:rPr>
                <w:sz w:val="22"/>
              </w:rPr>
              <w:t>Februar</w:t>
            </w:r>
          </w:p>
        </w:tc>
        <w:tc>
          <w:tcPr>
            <w:tcW w:w="11765" w:type="dxa"/>
          </w:tcPr>
          <w:p w14:paraId="3C2EBEE6" w14:textId="12CE658F" w:rsidR="00BC43DF" w:rsidRPr="00747937" w:rsidRDefault="00BC43DF" w:rsidP="00DA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47937">
              <w:rPr>
                <w:sz w:val="22"/>
              </w:rPr>
              <w:t>${</w:t>
            </w:r>
            <w:proofErr w:type="spellStart"/>
            <w:r w:rsidR="00DB78BE" w:rsidRPr="00747937">
              <w:rPr>
                <w:sz w:val="22"/>
              </w:rPr>
              <w:t>cal.</w:t>
            </w:r>
            <w:r w:rsidRPr="00747937">
              <w:rPr>
                <w:sz w:val="22"/>
              </w:rPr>
              <w:t>sumFeb</w:t>
            </w:r>
            <w:proofErr w:type="spellEnd"/>
            <w:r w:rsidRPr="00747937">
              <w:rPr>
                <w:sz w:val="22"/>
              </w:rPr>
              <w:t>}</w:t>
            </w:r>
          </w:p>
        </w:tc>
      </w:tr>
      <w:tr w:rsidR="00BC43DF" w:rsidRPr="00747937" w14:paraId="428A2E8A" w14:textId="77777777" w:rsidTr="00747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F910BB4" w14:textId="5694F70C" w:rsidR="00BC43DF" w:rsidRPr="00747937" w:rsidRDefault="00BC43DF" w:rsidP="00DA164F">
            <w:pPr>
              <w:rPr>
                <w:sz w:val="22"/>
              </w:rPr>
            </w:pPr>
            <w:r w:rsidRPr="00747937">
              <w:rPr>
                <w:sz w:val="22"/>
              </w:rPr>
              <w:t>März</w:t>
            </w:r>
          </w:p>
        </w:tc>
        <w:tc>
          <w:tcPr>
            <w:tcW w:w="11765" w:type="dxa"/>
          </w:tcPr>
          <w:p w14:paraId="0A7ACDE3" w14:textId="1D7C7E89" w:rsidR="00BC43DF" w:rsidRPr="00747937" w:rsidRDefault="00BC43DF" w:rsidP="00DA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7937">
              <w:rPr>
                <w:sz w:val="22"/>
              </w:rPr>
              <w:t>${</w:t>
            </w:r>
            <w:proofErr w:type="spellStart"/>
            <w:r w:rsidR="00DB78BE" w:rsidRPr="00747937">
              <w:rPr>
                <w:sz w:val="22"/>
              </w:rPr>
              <w:t>cal.</w:t>
            </w:r>
            <w:r w:rsidRPr="00747937">
              <w:rPr>
                <w:sz w:val="22"/>
              </w:rPr>
              <w:t>sumMar</w:t>
            </w:r>
            <w:proofErr w:type="spellEnd"/>
            <w:r w:rsidRPr="00747937">
              <w:rPr>
                <w:sz w:val="22"/>
              </w:rPr>
              <w:t>}</w:t>
            </w:r>
          </w:p>
        </w:tc>
      </w:tr>
      <w:tr w:rsidR="00BC43DF" w:rsidRPr="00747937" w14:paraId="7586C644" w14:textId="77777777" w:rsidTr="00747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CF75BAE" w14:textId="24E75B03" w:rsidR="00BC43DF" w:rsidRPr="00747937" w:rsidRDefault="00BC43DF" w:rsidP="00DA164F">
            <w:pPr>
              <w:rPr>
                <w:sz w:val="22"/>
              </w:rPr>
            </w:pPr>
            <w:r w:rsidRPr="00747937">
              <w:rPr>
                <w:sz w:val="22"/>
              </w:rPr>
              <w:t>April</w:t>
            </w:r>
          </w:p>
        </w:tc>
        <w:tc>
          <w:tcPr>
            <w:tcW w:w="11765" w:type="dxa"/>
          </w:tcPr>
          <w:p w14:paraId="1884FA8E" w14:textId="2103DA9C" w:rsidR="00BC43DF" w:rsidRPr="00747937" w:rsidRDefault="00BC43DF" w:rsidP="00DA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47937">
              <w:rPr>
                <w:sz w:val="22"/>
              </w:rPr>
              <w:t>${</w:t>
            </w:r>
            <w:proofErr w:type="spellStart"/>
            <w:r w:rsidR="00DB78BE" w:rsidRPr="00747937">
              <w:rPr>
                <w:sz w:val="22"/>
              </w:rPr>
              <w:t>cal.</w:t>
            </w:r>
            <w:r w:rsidRPr="00747937">
              <w:rPr>
                <w:sz w:val="22"/>
              </w:rPr>
              <w:t>sumApr</w:t>
            </w:r>
            <w:proofErr w:type="spellEnd"/>
            <w:r w:rsidRPr="00747937">
              <w:rPr>
                <w:sz w:val="22"/>
              </w:rPr>
              <w:t>}</w:t>
            </w:r>
          </w:p>
        </w:tc>
      </w:tr>
      <w:tr w:rsidR="00BC43DF" w:rsidRPr="00747937" w14:paraId="15CD42FB" w14:textId="77777777" w:rsidTr="00747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620DE2" w14:textId="7B2296FA" w:rsidR="00BC43DF" w:rsidRPr="00747937" w:rsidRDefault="00BC43DF" w:rsidP="00DA164F">
            <w:pPr>
              <w:rPr>
                <w:sz w:val="22"/>
              </w:rPr>
            </w:pPr>
            <w:r w:rsidRPr="00747937">
              <w:rPr>
                <w:sz w:val="22"/>
              </w:rPr>
              <w:t>Mai</w:t>
            </w:r>
          </w:p>
        </w:tc>
        <w:tc>
          <w:tcPr>
            <w:tcW w:w="11765" w:type="dxa"/>
          </w:tcPr>
          <w:p w14:paraId="17BB7EBB" w14:textId="38A14FF6" w:rsidR="00BC43DF" w:rsidRPr="00747937" w:rsidRDefault="00BC43DF" w:rsidP="00DA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7937">
              <w:rPr>
                <w:sz w:val="22"/>
              </w:rPr>
              <w:t>${</w:t>
            </w:r>
            <w:proofErr w:type="spellStart"/>
            <w:r w:rsidR="00DB78BE" w:rsidRPr="00747937">
              <w:rPr>
                <w:sz w:val="22"/>
              </w:rPr>
              <w:t>cal.</w:t>
            </w:r>
            <w:r w:rsidRPr="00747937">
              <w:rPr>
                <w:sz w:val="22"/>
              </w:rPr>
              <w:t>sumMai</w:t>
            </w:r>
            <w:proofErr w:type="spellEnd"/>
            <w:r w:rsidRPr="00747937">
              <w:rPr>
                <w:sz w:val="22"/>
              </w:rPr>
              <w:t>}</w:t>
            </w:r>
          </w:p>
        </w:tc>
      </w:tr>
      <w:tr w:rsidR="00BC43DF" w:rsidRPr="00747937" w14:paraId="12B2F33C" w14:textId="77777777" w:rsidTr="00747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FA14D8" w14:textId="626DCFE2" w:rsidR="00BC43DF" w:rsidRPr="00747937" w:rsidRDefault="00BC43DF" w:rsidP="00DA164F">
            <w:pPr>
              <w:rPr>
                <w:sz w:val="22"/>
              </w:rPr>
            </w:pPr>
            <w:r w:rsidRPr="00747937">
              <w:rPr>
                <w:sz w:val="22"/>
              </w:rPr>
              <w:t>Juni</w:t>
            </w:r>
          </w:p>
        </w:tc>
        <w:tc>
          <w:tcPr>
            <w:tcW w:w="11765" w:type="dxa"/>
          </w:tcPr>
          <w:p w14:paraId="44FEA72B" w14:textId="2BBACEEE" w:rsidR="00BC43DF" w:rsidRPr="00747937" w:rsidRDefault="00BC43DF" w:rsidP="00DA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47937">
              <w:rPr>
                <w:sz w:val="22"/>
              </w:rPr>
              <w:t>${</w:t>
            </w:r>
            <w:proofErr w:type="spellStart"/>
            <w:r w:rsidR="00DB78BE" w:rsidRPr="00747937">
              <w:rPr>
                <w:sz w:val="22"/>
              </w:rPr>
              <w:t>cal.</w:t>
            </w:r>
            <w:r w:rsidRPr="00747937">
              <w:rPr>
                <w:sz w:val="22"/>
              </w:rPr>
              <w:t>sumJun</w:t>
            </w:r>
            <w:proofErr w:type="spellEnd"/>
            <w:r w:rsidRPr="00747937">
              <w:rPr>
                <w:sz w:val="22"/>
              </w:rPr>
              <w:t>}</w:t>
            </w:r>
          </w:p>
        </w:tc>
      </w:tr>
      <w:tr w:rsidR="00BC43DF" w:rsidRPr="00747937" w14:paraId="53079260" w14:textId="77777777" w:rsidTr="00747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D78599C" w14:textId="430FD392" w:rsidR="00BC43DF" w:rsidRPr="00747937" w:rsidRDefault="00BC43DF" w:rsidP="00DA164F">
            <w:pPr>
              <w:rPr>
                <w:sz w:val="22"/>
              </w:rPr>
            </w:pPr>
            <w:r w:rsidRPr="00747937">
              <w:rPr>
                <w:sz w:val="22"/>
              </w:rPr>
              <w:t>Juli</w:t>
            </w:r>
          </w:p>
        </w:tc>
        <w:tc>
          <w:tcPr>
            <w:tcW w:w="11765" w:type="dxa"/>
          </w:tcPr>
          <w:p w14:paraId="4D127BE1" w14:textId="4233EB1F" w:rsidR="00BC43DF" w:rsidRPr="00747937" w:rsidRDefault="00BC43DF" w:rsidP="00DA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7937">
              <w:rPr>
                <w:sz w:val="22"/>
              </w:rPr>
              <w:t>${</w:t>
            </w:r>
            <w:proofErr w:type="spellStart"/>
            <w:r w:rsidR="00DB78BE" w:rsidRPr="00747937">
              <w:rPr>
                <w:sz w:val="22"/>
              </w:rPr>
              <w:t>cal.</w:t>
            </w:r>
            <w:r w:rsidRPr="00747937">
              <w:rPr>
                <w:sz w:val="22"/>
              </w:rPr>
              <w:t>sumJul</w:t>
            </w:r>
            <w:proofErr w:type="spellEnd"/>
            <w:r w:rsidRPr="00747937">
              <w:rPr>
                <w:sz w:val="22"/>
              </w:rPr>
              <w:t>}</w:t>
            </w:r>
          </w:p>
        </w:tc>
      </w:tr>
      <w:tr w:rsidR="00BC43DF" w:rsidRPr="00747937" w14:paraId="2D24B055" w14:textId="77777777" w:rsidTr="00747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3B468F5" w14:textId="693C283B" w:rsidR="00BC43DF" w:rsidRPr="00747937" w:rsidRDefault="00BC43DF" w:rsidP="00DA164F">
            <w:pPr>
              <w:rPr>
                <w:sz w:val="22"/>
              </w:rPr>
            </w:pPr>
            <w:r w:rsidRPr="00747937">
              <w:rPr>
                <w:sz w:val="22"/>
              </w:rPr>
              <w:t>August</w:t>
            </w:r>
          </w:p>
        </w:tc>
        <w:tc>
          <w:tcPr>
            <w:tcW w:w="11765" w:type="dxa"/>
          </w:tcPr>
          <w:p w14:paraId="4B2B6129" w14:textId="39C4D473" w:rsidR="00BC43DF" w:rsidRPr="00747937" w:rsidRDefault="00BC43DF" w:rsidP="00DA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47937">
              <w:rPr>
                <w:sz w:val="22"/>
              </w:rPr>
              <w:t>${</w:t>
            </w:r>
            <w:proofErr w:type="spellStart"/>
            <w:r w:rsidR="00DB78BE" w:rsidRPr="00747937">
              <w:rPr>
                <w:sz w:val="22"/>
              </w:rPr>
              <w:t>cal.</w:t>
            </w:r>
            <w:r w:rsidRPr="00747937">
              <w:rPr>
                <w:sz w:val="22"/>
              </w:rPr>
              <w:t>sumAug</w:t>
            </w:r>
            <w:proofErr w:type="spellEnd"/>
            <w:r w:rsidRPr="00747937">
              <w:rPr>
                <w:sz w:val="22"/>
              </w:rPr>
              <w:t>}</w:t>
            </w:r>
          </w:p>
        </w:tc>
      </w:tr>
      <w:tr w:rsidR="00BC43DF" w:rsidRPr="00747937" w14:paraId="4AABAA18" w14:textId="77777777" w:rsidTr="00747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414411E" w14:textId="2A672313" w:rsidR="00BC43DF" w:rsidRPr="00747937" w:rsidRDefault="00BC43DF" w:rsidP="00DA164F">
            <w:pPr>
              <w:rPr>
                <w:sz w:val="22"/>
              </w:rPr>
            </w:pPr>
            <w:r w:rsidRPr="00747937">
              <w:rPr>
                <w:sz w:val="22"/>
              </w:rPr>
              <w:t>September</w:t>
            </w:r>
          </w:p>
        </w:tc>
        <w:tc>
          <w:tcPr>
            <w:tcW w:w="11765" w:type="dxa"/>
          </w:tcPr>
          <w:p w14:paraId="28130F37" w14:textId="0E17EAAC" w:rsidR="00BC43DF" w:rsidRPr="00747937" w:rsidRDefault="00BC43DF" w:rsidP="00DA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7937">
              <w:rPr>
                <w:sz w:val="22"/>
              </w:rPr>
              <w:t>${</w:t>
            </w:r>
            <w:proofErr w:type="spellStart"/>
            <w:r w:rsidR="00DB78BE" w:rsidRPr="00747937">
              <w:rPr>
                <w:sz w:val="22"/>
              </w:rPr>
              <w:t>cal.</w:t>
            </w:r>
            <w:r w:rsidRPr="00747937">
              <w:rPr>
                <w:sz w:val="22"/>
              </w:rPr>
              <w:t>sumSep</w:t>
            </w:r>
            <w:proofErr w:type="spellEnd"/>
            <w:r w:rsidRPr="00747937">
              <w:rPr>
                <w:sz w:val="22"/>
              </w:rPr>
              <w:t>}</w:t>
            </w:r>
          </w:p>
        </w:tc>
      </w:tr>
      <w:tr w:rsidR="00BC43DF" w:rsidRPr="00747937" w14:paraId="50D3FA69" w14:textId="77777777" w:rsidTr="00747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B53EA7D" w14:textId="73DE9DF9" w:rsidR="00BC43DF" w:rsidRPr="00747937" w:rsidRDefault="00BC43DF" w:rsidP="00DA164F">
            <w:pPr>
              <w:rPr>
                <w:sz w:val="22"/>
              </w:rPr>
            </w:pPr>
            <w:r w:rsidRPr="00747937">
              <w:rPr>
                <w:sz w:val="22"/>
              </w:rPr>
              <w:t>Oktober</w:t>
            </w:r>
          </w:p>
        </w:tc>
        <w:tc>
          <w:tcPr>
            <w:tcW w:w="11765" w:type="dxa"/>
          </w:tcPr>
          <w:p w14:paraId="1D57827F" w14:textId="1DA2B70D" w:rsidR="00BC43DF" w:rsidRPr="00747937" w:rsidRDefault="00BC43DF" w:rsidP="00DA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47937">
              <w:rPr>
                <w:sz w:val="22"/>
              </w:rPr>
              <w:t>${</w:t>
            </w:r>
            <w:proofErr w:type="spellStart"/>
            <w:r w:rsidR="00DB78BE" w:rsidRPr="00747937">
              <w:rPr>
                <w:sz w:val="22"/>
              </w:rPr>
              <w:t>cal.</w:t>
            </w:r>
            <w:r w:rsidRPr="00747937">
              <w:rPr>
                <w:sz w:val="22"/>
              </w:rPr>
              <w:t>sumO</w:t>
            </w:r>
            <w:r w:rsidR="00F715AD" w:rsidRPr="00747937">
              <w:rPr>
                <w:sz w:val="22"/>
              </w:rPr>
              <w:t>c</w:t>
            </w:r>
            <w:r w:rsidRPr="00747937">
              <w:rPr>
                <w:sz w:val="22"/>
              </w:rPr>
              <w:t>t</w:t>
            </w:r>
            <w:proofErr w:type="spellEnd"/>
            <w:r w:rsidRPr="00747937">
              <w:rPr>
                <w:sz w:val="22"/>
              </w:rPr>
              <w:t>}</w:t>
            </w:r>
          </w:p>
        </w:tc>
      </w:tr>
      <w:tr w:rsidR="00BC43DF" w:rsidRPr="00747937" w14:paraId="42F0C1C1" w14:textId="77777777" w:rsidTr="00747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E65608C" w14:textId="5F6D88E8" w:rsidR="00BC43DF" w:rsidRPr="00747937" w:rsidRDefault="00BC43DF" w:rsidP="00DA164F">
            <w:pPr>
              <w:rPr>
                <w:sz w:val="22"/>
              </w:rPr>
            </w:pPr>
            <w:r w:rsidRPr="00747937">
              <w:rPr>
                <w:sz w:val="22"/>
              </w:rPr>
              <w:t>November</w:t>
            </w:r>
          </w:p>
        </w:tc>
        <w:tc>
          <w:tcPr>
            <w:tcW w:w="11765" w:type="dxa"/>
          </w:tcPr>
          <w:p w14:paraId="5235C2DC" w14:textId="2E876DCB" w:rsidR="00BC43DF" w:rsidRPr="00747937" w:rsidRDefault="00BC43DF" w:rsidP="00DA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7937">
              <w:rPr>
                <w:sz w:val="22"/>
              </w:rPr>
              <w:t>${</w:t>
            </w:r>
            <w:proofErr w:type="spellStart"/>
            <w:r w:rsidR="00DB78BE" w:rsidRPr="00747937">
              <w:rPr>
                <w:sz w:val="22"/>
              </w:rPr>
              <w:t>cal.</w:t>
            </w:r>
            <w:r w:rsidRPr="00747937">
              <w:rPr>
                <w:sz w:val="22"/>
              </w:rPr>
              <w:t>sumNov</w:t>
            </w:r>
            <w:proofErr w:type="spellEnd"/>
            <w:r w:rsidRPr="00747937">
              <w:rPr>
                <w:sz w:val="22"/>
              </w:rPr>
              <w:t>}</w:t>
            </w:r>
          </w:p>
        </w:tc>
      </w:tr>
      <w:tr w:rsidR="00BC43DF" w:rsidRPr="00747937" w14:paraId="2C5A381E" w14:textId="77777777" w:rsidTr="00747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F27351A" w14:textId="3626EF4B" w:rsidR="00BC43DF" w:rsidRPr="00747937" w:rsidRDefault="00BC43DF" w:rsidP="00DA164F">
            <w:pPr>
              <w:rPr>
                <w:sz w:val="22"/>
              </w:rPr>
            </w:pPr>
            <w:r w:rsidRPr="00747937">
              <w:rPr>
                <w:sz w:val="22"/>
              </w:rPr>
              <w:t>Dezember</w:t>
            </w:r>
          </w:p>
        </w:tc>
        <w:tc>
          <w:tcPr>
            <w:tcW w:w="11765" w:type="dxa"/>
          </w:tcPr>
          <w:p w14:paraId="6E2CF09F" w14:textId="0DAFF2AA" w:rsidR="00BC43DF" w:rsidRPr="00747937" w:rsidRDefault="00BC43DF" w:rsidP="00DA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47937">
              <w:rPr>
                <w:sz w:val="22"/>
              </w:rPr>
              <w:t>${</w:t>
            </w:r>
            <w:proofErr w:type="spellStart"/>
            <w:r w:rsidR="00DB78BE" w:rsidRPr="00747937">
              <w:rPr>
                <w:sz w:val="22"/>
              </w:rPr>
              <w:t>cal.</w:t>
            </w:r>
            <w:r w:rsidRPr="00747937">
              <w:rPr>
                <w:sz w:val="22"/>
              </w:rPr>
              <w:t>sumDe</w:t>
            </w:r>
            <w:r w:rsidR="008B28B8" w:rsidRPr="00747937">
              <w:rPr>
                <w:sz w:val="22"/>
              </w:rPr>
              <w:t>c</w:t>
            </w:r>
            <w:proofErr w:type="spellEnd"/>
            <w:r w:rsidRPr="00747937">
              <w:rPr>
                <w:sz w:val="22"/>
              </w:rPr>
              <w:t>}</w:t>
            </w:r>
          </w:p>
        </w:tc>
      </w:tr>
      <w:tr w:rsidR="00BC43DF" w:rsidRPr="00747937" w14:paraId="52537ED7" w14:textId="77777777" w:rsidTr="00747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DF09DAE" w14:textId="0B520EBA" w:rsidR="00BC43DF" w:rsidRPr="00747937" w:rsidRDefault="00BC43DF" w:rsidP="00DA164F">
            <w:pPr>
              <w:rPr>
                <w:sz w:val="22"/>
              </w:rPr>
            </w:pPr>
            <w:r w:rsidRPr="00747937">
              <w:rPr>
                <w:sz w:val="22"/>
              </w:rPr>
              <w:t>Total</w:t>
            </w:r>
          </w:p>
        </w:tc>
        <w:tc>
          <w:tcPr>
            <w:tcW w:w="11765" w:type="dxa"/>
          </w:tcPr>
          <w:p w14:paraId="32DDEBF0" w14:textId="1248B99E" w:rsidR="00BC43DF" w:rsidRPr="00747937" w:rsidRDefault="00BC43DF" w:rsidP="00DA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747937">
              <w:rPr>
                <w:b/>
                <w:bCs/>
                <w:sz w:val="22"/>
              </w:rPr>
              <w:t>${</w:t>
            </w:r>
            <w:proofErr w:type="spellStart"/>
            <w:r w:rsidR="00DB78BE" w:rsidRPr="00747937">
              <w:rPr>
                <w:b/>
                <w:bCs/>
                <w:sz w:val="22"/>
              </w:rPr>
              <w:t>cal.</w:t>
            </w:r>
            <w:r w:rsidRPr="00747937">
              <w:rPr>
                <w:b/>
                <w:bCs/>
                <w:sz w:val="22"/>
              </w:rPr>
              <w:t>sumTotMon</w:t>
            </w:r>
            <w:proofErr w:type="spellEnd"/>
            <w:r w:rsidRPr="00747937">
              <w:rPr>
                <w:b/>
                <w:bCs/>
                <w:sz w:val="22"/>
              </w:rPr>
              <w:t>}</w:t>
            </w:r>
          </w:p>
        </w:tc>
      </w:tr>
      <w:tr w:rsidR="00BC43DF" w:rsidRPr="00747937" w14:paraId="7AFD8E1E" w14:textId="77777777" w:rsidTr="00747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3A5C967" w14:textId="5477B3AF" w:rsidR="00BC43DF" w:rsidRPr="00747937" w:rsidRDefault="00BC43DF" w:rsidP="00DA164F">
            <w:pPr>
              <w:rPr>
                <w:sz w:val="22"/>
              </w:rPr>
            </w:pPr>
            <w:r w:rsidRPr="00747937">
              <w:rPr>
                <w:sz w:val="22"/>
              </w:rPr>
              <w:t>Total Kaut.</w:t>
            </w:r>
          </w:p>
        </w:tc>
        <w:tc>
          <w:tcPr>
            <w:tcW w:w="11765" w:type="dxa"/>
          </w:tcPr>
          <w:p w14:paraId="2A2C27BF" w14:textId="237268D9" w:rsidR="00BC43DF" w:rsidRPr="00747937" w:rsidRDefault="00BC43DF" w:rsidP="00DA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747937">
              <w:rPr>
                <w:b/>
                <w:bCs/>
                <w:sz w:val="22"/>
              </w:rPr>
              <w:t>${</w:t>
            </w:r>
            <w:proofErr w:type="spellStart"/>
            <w:r w:rsidR="00DB78BE" w:rsidRPr="00747937">
              <w:rPr>
                <w:b/>
                <w:bCs/>
                <w:sz w:val="22"/>
              </w:rPr>
              <w:t>cal.</w:t>
            </w:r>
            <w:r w:rsidRPr="00747937">
              <w:rPr>
                <w:b/>
                <w:bCs/>
                <w:sz w:val="22"/>
              </w:rPr>
              <w:t>sumTotKaut</w:t>
            </w:r>
            <w:proofErr w:type="spellEnd"/>
            <w:r w:rsidRPr="00747937">
              <w:rPr>
                <w:b/>
                <w:bCs/>
                <w:sz w:val="22"/>
              </w:rPr>
              <w:t>}</w:t>
            </w:r>
          </w:p>
        </w:tc>
      </w:tr>
    </w:tbl>
    <w:p w14:paraId="0405A7B3" w14:textId="77777777" w:rsidR="006A5B79" w:rsidRPr="00DA164F" w:rsidRDefault="006A5B79" w:rsidP="00DA164F"/>
    <w:sectPr w:rsidR="006A5B79" w:rsidRPr="00DA164F" w:rsidSect="00085EA2">
      <w:headerReference w:type="default" r:id="rId11"/>
      <w:pgSz w:w="16839" w:h="11907" w:orient="landscape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ürg Fiechter" w:date="2020-04-03T22:44:00Z" w:initials="JF">
    <w:p w14:paraId="7BDBEFF6" w14:textId="77777777" w:rsidR="00CE1639" w:rsidRPr="00E959B9" w:rsidRDefault="00CE1639" w:rsidP="0087637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proofErr w:type="gramEnd"/>
      <w:r w:rsidRPr="0006775E">
        <w:rPr>
          <w:lang w:val="en-US"/>
        </w:rPr>
        <w:t xml:space="preserve"> (</w:t>
      </w:r>
      <w:proofErr w:type="spellStart"/>
      <w:r>
        <w:rPr>
          <w:lang w:val="en-US"/>
        </w:rPr>
        <w:t>tb</w:t>
      </w:r>
      <w:proofErr w:type="spellEnd"/>
      <w:r w:rsidRPr="0006775E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DBEF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DBEFF6" w16cid:durableId="230B06F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9FCC9" w14:textId="77777777" w:rsidR="00C11C8C" w:rsidRDefault="00C11C8C" w:rsidP="00FD2CD3">
      <w:r>
        <w:separator/>
      </w:r>
    </w:p>
  </w:endnote>
  <w:endnote w:type="continuationSeparator" w:id="0">
    <w:p w14:paraId="43157C7D" w14:textId="77777777" w:rsidR="00C11C8C" w:rsidRDefault="00C11C8C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A3EF8" w14:textId="77777777" w:rsidR="00C11C8C" w:rsidRDefault="00C11C8C" w:rsidP="00FD2CD3">
      <w:r>
        <w:separator/>
      </w:r>
    </w:p>
  </w:footnote>
  <w:footnote w:type="continuationSeparator" w:id="0">
    <w:p w14:paraId="604BD87E" w14:textId="77777777" w:rsidR="00C11C8C" w:rsidRDefault="00C11C8C" w:rsidP="00FD2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NoBorders"/>
      <w:tblW w:w="15212" w:type="dxa"/>
      <w:tblLook w:val="04A0" w:firstRow="1" w:lastRow="0" w:firstColumn="1" w:lastColumn="0" w:noHBand="0" w:noVBand="1"/>
    </w:tblPr>
    <w:tblGrid>
      <w:gridCol w:w="1418"/>
      <w:gridCol w:w="6188"/>
      <w:gridCol w:w="7606"/>
    </w:tblGrid>
    <w:tr w:rsidR="002D6145" w:rsidRPr="00C45C51" w14:paraId="747ABAB6" w14:textId="77777777" w:rsidTr="002D6145">
      <w:trPr>
        <w:trHeight w:val="1257"/>
      </w:trPr>
      <w:tc>
        <w:tcPr>
          <w:tcW w:w="1418" w:type="dxa"/>
        </w:tcPr>
        <w:p w14:paraId="7B9F2F0D" w14:textId="5BF8F265" w:rsidR="002D6145" w:rsidRPr="00DA164F" w:rsidRDefault="002D6145" w:rsidP="002D614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 wp14:anchorId="7877EDB8" wp14:editId="2BE7B4AA">
                <wp:extent cx="676275" cy="676275"/>
                <wp:effectExtent l="0" t="0" r="9525" b="9525"/>
                <wp:docPr id="1" name="Bild 1" descr="einstell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instellbo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8" w:type="dxa"/>
        </w:tcPr>
        <w:p w14:paraId="12B32972" w14:textId="1A31A34B" w:rsidR="002D6145" w:rsidRDefault="002D6145" w:rsidP="006A5B79">
          <w:pPr>
            <w:spacing w:before="840"/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606" w:type="dxa"/>
        </w:tcPr>
        <w:p w14:paraId="7E49C411" w14:textId="77777777" w:rsidR="002D6145" w:rsidRPr="002F4883" w:rsidRDefault="002D6145" w:rsidP="00D22CAC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 xml:space="preserve">einstellbox.ch </w:t>
          </w:r>
          <w:proofErr w:type="spellStart"/>
          <w:r w:rsidRPr="002F4883">
            <w:rPr>
              <w:sz w:val="20"/>
              <w:szCs w:val="20"/>
            </w:rPr>
            <w:t>ag</w:t>
          </w:r>
          <w:proofErr w:type="spellEnd"/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 xml:space="preserve">4565 </w:t>
          </w:r>
          <w:proofErr w:type="spellStart"/>
          <w:r w:rsidRPr="002F4883">
            <w:rPr>
              <w:sz w:val="20"/>
              <w:szCs w:val="20"/>
            </w:rPr>
            <w:t>Recherswil</w:t>
          </w:r>
          <w:proofErr w:type="spellEnd"/>
        </w:p>
        <w:p w14:paraId="6EF3AF38" w14:textId="77777777" w:rsidR="002D6145" w:rsidRPr="002F4883" w:rsidRDefault="00C11C8C" w:rsidP="00D22CAC">
          <w:pPr>
            <w:pStyle w:val="Kopfzeile"/>
            <w:rPr>
              <w:sz w:val="20"/>
              <w:szCs w:val="20"/>
            </w:rPr>
          </w:pPr>
          <w:hyperlink r:id="rId2" w:history="1">
            <w:r w:rsidR="002D6145" w:rsidRPr="002F4883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14:paraId="1595D8AE" w14:textId="77777777" w:rsidR="002D6145" w:rsidRPr="002F4883" w:rsidRDefault="00C11C8C" w:rsidP="00D22CAC">
          <w:pPr>
            <w:pStyle w:val="Kopfzeile"/>
            <w:rPr>
              <w:sz w:val="20"/>
              <w:szCs w:val="20"/>
            </w:rPr>
          </w:pPr>
          <w:hyperlink r:id="rId3" w:history="1">
            <w:r w:rsidR="002D6145" w:rsidRPr="002F4883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14:paraId="30A63CE4" w14:textId="77777777" w:rsidR="002D6145" w:rsidRPr="00FD2CD3" w:rsidRDefault="002D6145" w:rsidP="00D22CAC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14:paraId="2359C7B0" w14:textId="77777777" w:rsidR="007035AE" w:rsidRPr="00FD2CD3" w:rsidRDefault="007035AE" w:rsidP="00FD2CD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45941"/>
    <w:rsid w:val="00056DF7"/>
    <w:rsid w:val="00085EA2"/>
    <w:rsid w:val="00094CE9"/>
    <w:rsid w:val="000A1852"/>
    <w:rsid w:val="000A75E7"/>
    <w:rsid w:val="000B2839"/>
    <w:rsid w:val="000B5181"/>
    <w:rsid w:val="000C1007"/>
    <w:rsid w:val="000C2834"/>
    <w:rsid w:val="000D15CA"/>
    <w:rsid w:val="000E681A"/>
    <w:rsid w:val="000F011D"/>
    <w:rsid w:val="000F0990"/>
    <w:rsid w:val="000F7CD5"/>
    <w:rsid w:val="00122890"/>
    <w:rsid w:val="00125BDC"/>
    <w:rsid w:val="00125E9C"/>
    <w:rsid w:val="00130BD8"/>
    <w:rsid w:val="00166EFB"/>
    <w:rsid w:val="001765EC"/>
    <w:rsid w:val="00190A95"/>
    <w:rsid w:val="0019255B"/>
    <w:rsid w:val="00196B45"/>
    <w:rsid w:val="001B10A3"/>
    <w:rsid w:val="001B512E"/>
    <w:rsid w:val="001D2CC8"/>
    <w:rsid w:val="001F2FF9"/>
    <w:rsid w:val="00205E77"/>
    <w:rsid w:val="00217FC9"/>
    <w:rsid w:val="00225355"/>
    <w:rsid w:val="00247D54"/>
    <w:rsid w:val="002605D6"/>
    <w:rsid w:val="00263F27"/>
    <w:rsid w:val="002B3AFF"/>
    <w:rsid w:val="002D3DD4"/>
    <w:rsid w:val="002D6145"/>
    <w:rsid w:val="002D6FB4"/>
    <w:rsid w:val="002F4883"/>
    <w:rsid w:val="003160A6"/>
    <w:rsid w:val="00326662"/>
    <w:rsid w:val="003266DC"/>
    <w:rsid w:val="003540DE"/>
    <w:rsid w:val="0036091F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A53F5"/>
    <w:rsid w:val="003B1DA1"/>
    <w:rsid w:val="003C0775"/>
    <w:rsid w:val="003D708E"/>
    <w:rsid w:val="00400F97"/>
    <w:rsid w:val="00401A5A"/>
    <w:rsid w:val="0041173A"/>
    <w:rsid w:val="004231A2"/>
    <w:rsid w:val="00427C91"/>
    <w:rsid w:val="00433ED3"/>
    <w:rsid w:val="004361A4"/>
    <w:rsid w:val="0044365C"/>
    <w:rsid w:val="00480D73"/>
    <w:rsid w:val="004A2548"/>
    <w:rsid w:val="004B7771"/>
    <w:rsid w:val="004C467D"/>
    <w:rsid w:val="004C73C3"/>
    <w:rsid w:val="004F0ED0"/>
    <w:rsid w:val="004F6C7B"/>
    <w:rsid w:val="00536F3D"/>
    <w:rsid w:val="00556089"/>
    <w:rsid w:val="005567A2"/>
    <w:rsid w:val="005601D0"/>
    <w:rsid w:val="00564F1D"/>
    <w:rsid w:val="00566094"/>
    <w:rsid w:val="005A0FE0"/>
    <w:rsid w:val="005D6A55"/>
    <w:rsid w:val="005F0BCD"/>
    <w:rsid w:val="0060058F"/>
    <w:rsid w:val="00624E09"/>
    <w:rsid w:val="006334A7"/>
    <w:rsid w:val="00633797"/>
    <w:rsid w:val="00640DCB"/>
    <w:rsid w:val="00651703"/>
    <w:rsid w:val="00660BA5"/>
    <w:rsid w:val="0067301C"/>
    <w:rsid w:val="00681DE4"/>
    <w:rsid w:val="006A5B79"/>
    <w:rsid w:val="006C27D7"/>
    <w:rsid w:val="006D4957"/>
    <w:rsid w:val="00700628"/>
    <w:rsid w:val="007035AE"/>
    <w:rsid w:val="00712A51"/>
    <w:rsid w:val="00721C72"/>
    <w:rsid w:val="0072271A"/>
    <w:rsid w:val="00730622"/>
    <w:rsid w:val="00747937"/>
    <w:rsid w:val="00752EFA"/>
    <w:rsid w:val="00755C9E"/>
    <w:rsid w:val="007657BA"/>
    <w:rsid w:val="0078346F"/>
    <w:rsid w:val="00783477"/>
    <w:rsid w:val="0078620F"/>
    <w:rsid w:val="00790E86"/>
    <w:rsid w:val="007A6CCB"/>
    <w:rsid w:val="007C0492"/>
    <w:rsid w:val="007F0B2C"/>
    <w:rsid w:val="008251F4"/>
    <w:rsid w:val="00830EBD"/>
    <w:rsid w:val="00845EC5"/>
    <w:rsid w:val="00854585"/>
    <w:rsid w:val="0087083B"/>
    <w:rsid w:val="008737D5"/>
    <w:rsid w:val="00876378"/>
    <w:rsid w:val="0088274C"/>
    <w:rsid w:val="00890292"/>
    <w:rsid w:val="008A03E5"/>
    <w:rsid w:val="008A3F6C"/>
    <w:rsid w:val="008B10DA"/>
    <w:rsid w:val="008B1825"/>
    <w:rsid w:val="008B1EFC"/>
    <w:rsid w:val="008B28B8"/>
    <w:rsid w:val="008D426E"/>
    <w:rsid w:val="008D5D02"/>
    <w:rsid w:val="008E298E"/>
    <w:rsid w:val="008E2EAD"/>
    <w:rsid w:val="008E3A23"/>
    <w:rsid w:val="008E6D7B"/>
    <w:rsid w:val="008F74CE"/>
    <w:rsid w:val="00904A23"/>
    <w:rsid w:val="00913927"/>
    <w:rsid w:val="00914C43"/>
    <w:rsid w:val="009378E8"/>
    <w:rsid w:val="00942F6C"/>
    <w:rsid w:val="009546AB"/>
    <w:rsid w:val="00971D98"/>
    <w:rsid w:val="0097468D"/>
    <w:rsid w:val="00987367"/>
    <w:rsid w:val="009A0720"/>
    <w:rsid w:val="009A50D1"/>
    <w:rsid w:val="009A7D7A"/>
    <w:rsid w:val="009B7B0F"/>
    <w:rsid w:val="009C6852"/>
    <w:rsid w:val="00A174FF"/>
    <w:rsid w:val="00A2032C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A6DF3"/>
    <w:rsid w:val="00AB426E"/>
    <w:rsid w:val="00AC0D1C"/>
    <w:rsid w:val="00AC6B46"/>
    <w:rsid w:val="00AD3A68"/>
    <w:rsid w:val="00AE22F0"/>
    <w:rsid w:val="00AF3424"/>
    <w:rsid w:val="00B01C1C"/>
    <w:rsid w:val="00B034A9"/>
    <w:rsid w:val="00B06712"/>
    <w:rsid w:val="00B200F6"/>
    <w:rsid w:val="00B4484B"/>
    <w:rsid w:val="00B553E0"/>
    <w:rsid w:val="00B65543"/>
    <w:rsid w:val="00B7455C"/>
    <w:rsid w:val="00B8031D"/>
    <w:rsid w:val="00B85F16"/>
    <w:rsid w:val="00B90415"/>
    <w:rsid w:val="00BA4318"/>
    <w:rsid w:val="00BA54ED"/>
    <w:rsid w:val="00BB3B80"/>
    <w:rsid w:val="00BC43DF"/>
    <w:rsid w:val="00BE0285"/>
    <w:rsid w:val="00BF28C0"/>
    <w:rsid w:val="00C026A3"/>
    <w:rsid w:val="00C11C8C"/>
    <w:rsid w:val="00C306E9"/>
    <w:rsid w:val="00C35216"/>
    <w:rsid w:val="00C45C51"/>
    <w:rsid w:val="00C5167C"/>
    <w:rsid w:val="00C67713"/>
    <w:rsid w:val="00C7235A"/>
    <w:rsid w:val="00C82F06"/>
    <w:rsid w:val="00C8777C"/>
    <w:rsid w:val="00C9676E"/>
    <w:rsid w:val="00CA45D2"/>
    <w:rsid w:val="00CB08DB"/>
    <w:rsid w:val="00CC09EA"/>
    <w:rsid w:val="00CE1639"/>
    <w:rsid w:val="00CF025A"/>
    <w:rsid w:val="00D2270F"/>
    <w:rsid w:val="00D22CAC"/>
    <w:rsid w:val="00D409C3"/>
    <w:rsid w:val="00D52805"/>
    <w:rsid w:val="00D6420E"/>
    <w:rsid w:val="00D65269"/>
    <w:rsid w:val="00DA164F"/>
    <w:rsid w:val="00DB56C0"/>
    <w:rsid w:val="00DB78BE"/>
    <w:rsid w:val="00DC1228"/>
    <w:rsid w:val="00DC459A"/>
    <w:rsid w:val="00DE72FC"/>
    <w:rsid w:val="00DF5F74"/>
    <w:rsid w:val="00DF6AC5"/>
    <w:rsid w:val="00E0175D"/>
    <w:rsid w:val="00E07846"/>
    <w:rsid w:val="00E229D3"/>
    <w:rsid w:val="00E3499E"/>
    <w:rsid w:val="00E67979"/>
    <w:rsid w:val="00E7086A"/>
    <w:rsid w:val="00E759EE"/>
    <w:rsid w:val="00E81069"/>
    <w:rsid w:val="00E8301A"/>
    <w:rsid w:val="00E83240"/>
    <w:rsid w:val="00E929F9"/>
    <w:rsid w:val="00E959B9"/>
    <w:rsid w:val="00EA09AE"/>
    <w:rsid w:val="00EB1605"/>
    <w:rsid w:val="00ED0C6A"/>
    <w:rsid w:val="00ED7A88"/>
    <w:rsid w:val="00EE04C9"/>
    <w:rsid w:val="00EE3670"/>
    <w:rsid w:val="00EF359F"/>
    <w:rsid w:val="00EF68C5"/>
    <w:rsid w:val="00F07D38"/>
    <w:rsid w:val="00F1537A"/>
    <w:rsid w:val="00F15435"/>
    <w:rsid w:val="00F26311"/>
    <w:rsid w:val="00F35D8A"/>
    <w:rsid w:val="00F37D98"/>
    <w:rsid w:val="00F42E7E"/>
    <w:rsid w:val="00F441DA"/>
    <w:rsid w:val="00F71552"/>
    <w:rsid w:val="00F715AD"/>
    <w:rsid w:val="00F8545E"/>
    <w:rsid w:val="00FB6FD0"/>
    <w:rsid w:val="00FC0EBF"/>
    <w:rsid w:val="00FC300A"/>
    <w:rsid w:val="00FC7E4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EinfacheTabelle5">
    <w:name w:val="Plain Table 5"/>
    <w:basedOn w:val="NormaleTabelle"/>
    <w:uiPriority w:val="45"/>
    <w:rsid w:val="00BC43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text1" w:themeTint="80"/>
        </w:tcBorders>
        <w:shd w:val="clear" w:color="auto" w:fill="E6E7E8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text1" w:themeTint="80"/>
        </w:tcBorders>
        <w:shd w:val="clear" w:color="auto" w:fill="E6E7E8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text1" w:themeTint="80"/>
        </w:tcBorders>
        <w:shd w:val="clear" w:color="auto" w:fill="E6E7E8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text1" w:themeTint="80"/>
        </w:tcBorders>
        <w:shd w:val="clear" w:color="auto" w:fill="E6E7E8" w:themeFill="background1"/>
      </w:tcPr>
    </w:tblStylePr>
    <w:tblStylePr w:type="band1Vert">
      <w:tblPr/>
      <w:tcPr>
        <w:shd w:val="clear" w:color="auto" w:fill="D9DBDC" w:themeFill="background1" w:themeFillShade="F2"/>
      </w:tcPr>
    </w:tblStylePr>
    <w:tblStylePr w:type="band1Horz">
      <w:tblPr/>
      <w:tcPr>
        <w:shd w:val="clear" w:color="auto" w:fill="D9DBD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BC43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5A5A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5A5A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9DBDC" w:themeFill="background1" w:themeFillShade="F2"/>
      </w:tcPr>
    </w:tblStylePr>
    <w:tblStylePr w:type="band1Horz">
      <w:tblPr/>
      <w:tcPr>
        <w:shd w:val="clear" w:color="auto" w:fill="D9DBD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instellbox.ch" TargetMode="External"/><Relationship Id="rId2" Type="http://schemas.openxmlformats.org/officeDocument/2006/relationships/hyperlink" Target="mailto:info@einstellbox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iechter\Downloads\Vorlage%20%20A4%20Kurzbrief.dotx" TargetMode="External"/></Relationships>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1. Januar.2012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4D597-F564-402A-B9F0-8E55B00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2</Pages>
  <Words>110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SuS Annina Soraya Fiechter</cp:lastModifiedBy>
  <cp:revision>3</cp:revision>
  <cp:lastPrinted>2020-03-16T19:44:00Z</cp:lastPrinted>
  <dcterms:created xsi:type="dcterms:W3CDTF">2020-11-26T10:57:00Z</dcterms:created>
  <dcterms:modified xsi:type="dcterms:W3CDTF">2022-09-25T12:52:00Z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