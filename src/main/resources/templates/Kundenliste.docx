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9DC9E" w14:textId="4C5DCF98" w:rsidR="003D708E" w:rsidRDefault="003D708E" w:rsidP="00DA164F">
      <w:bookmarkStart w:id="0" w:name="_GoBack"/>
      <w:bookmarkEnd w:id="0"/>
    </w:p>
    <w:p w14:paraId="1AC719FA" w14:textId="62F4FA79" w:rsidR="00CA45D2" w:rsidRDefault="00B72484" w:rsidP="002D6145">
      <w:pPr>
        <w:pStyle w:val="berschrift2"/>
      </w:pPr>
      <w:r>
        <w:t xml:space="preserve">Neue </w:t>
      </w:r>
      <w:r w:rsidR="00CA45D2">
        <w:t>Übersicht</w:t>
      </w:r>
      <w:r w:rsidR="00161DF3">
        <w:t>sliste vom ${currentDate}</w:t>
      </w:r>
    </w:p>
    <w:p w14:paraId="638C86F6" w14:textId="2F2B90CC" w:rsidR="00CA45D2" w:rsidRDefault="00CA45D2" w:rsidP="00DA164F"/>
    <w:tbl>
      <w:tblPr>
        <w:tblStyle w:val="Gitternetztabelle1hellAkz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723"/>
        <w:gridCol w:w="3210"/>
      </w:tblGrid>
      <w:tr w:rsidR="00161DF3" w:rsidRPr="00161DF3" w14:paraId="61AF6F7B" w14:textId="77777777" w:rsidTr="001C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</w:tcPr>
          <w:p w14:paraId="1B1B75FB" w14:textId="4F082893" w:rsidR="00161DF3" w:rsidRPr="00161DF3" w:rsidRDefault="00161DF3" w:rsidP="00DA164F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sz="4" w:space="0" w:color="auto"/>
            </w:tcBorders>
          </w:tcPr>
          <w:p w14:paraId="0789EA64" w14:textId="15D8B80F" w:rsidR="00161DF3" w:rsidRPr="00161DF3" w:rsidRDefault="00161DF3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50F1A763" w14:textId="357AE45C" w:rsidR="00161DF3" w:rsidRPr="00161DF3" w:rsidRDefault="00161DF3" w:rsidP="00DA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14:paraId="242E84B9" w14:textId="77777777" w:rsidTr="001C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2254BED1" w14:textId="5547318F" w:rsidR="0021370A" w:rsidRDefault="0021370A" w:rsidP="00DA164F">
            <w:commentRangeStart w:id="1"/>
            <w:r>
              <w:t>${statusText}</w:t>
            </w:r>
            <w:commentRangeEnd w:id="1"/>
            <w:r>
              <w:rPr>
                <w:rStyle w:val="Kommentarzeichen"/>
                <w:b w:val="0"/>
                <w:bCs w:val="0"/>
              </w:rPr>
              <w:commentReference w:id="1"/>
            </w:r>
          </w:p>
        </w:tc>
        <w:tc>
          <w:tcPr>
            <w:tcW w:w="4723" w:type="dxa"/>
            <w:tcBorders>
              <w:top w:val="single" w:sz="4" w:space="0" w:color="auto"/>
              <w:bottom w:val="single" w:sz="4" w:space="0" w:color="auto"/>
            </w:tcBorders>
          </w:tcPr>
          <w:p w14:paraId="368BA5C3" w14:textId="77777777" w:rsidR="00ED2436" w:rsidRDefault="00ED2436" w:rsidP="00ED2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${anrede} ${name}</w:t>
            </w:r>
          </w:p>
          <w:p w14:paraId="4F09B4A7" w14:textId="53265E75" w:rsidR="00ED2436" w:rsidRDefault="00965BBA" w:rsidP="00ED2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${firmenName}</w:t>
            </w:r>
            <w:r w:rsidR="00ED2436">
              <w:t xml:space="preserve"> ${firmenAnschrift}</w:t>
            </w:r>
          </w:p>
          <w:p w14:paraId="113D252E" w14:textId="0F912C8D" w:rsidR="00965BBA" w:rsidRDefault="00965BBA" w:rsidP="0096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${strasse}</w:t>
            </w:r>
          </w:p>
          <w:p w14:paraId="209F98ED" w14:textId="20982569" w:rsidR="00965BBA" w:rsidRDefault="00965BBA" w:rsidP="0096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${plz} ${ort} </w:t>
            </w:r>
          </w:p>
          <w:p w14:paraId="7C122F2D" w14:textId="30296CF7" w:rsidR="00965BBA" w:rsidRDefault="00965BBA" w:rsidP="00965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${tel}</w:t>
            </w:r>
          </w:p>
          <w:p w14:paraId="28291871" w14:textId="395CDFD2" w:rsidR="00965BBA" w:rsidRDefault="00965BBA" w:rsidP="00F42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${email}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4B9B6996" w14:textId="44F66704" w:rsidR="0021370A" w:rsidRDefault="0021370A" w:rsidP="00DA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${bemerkungen}</w:t>
            </w:r>
          </w:p>
        </w:tc>
      </w:tr>
    </w:tbl>
    <w:p w14:paraId="291E6626" w14:textId="77777777" w:rsidR="001A6BEC" w:rsidRPr="00BA4AA8" w:rsidRDefault="001A6BEC" w:rsidP="00615F4F"/>
    <w:sectPr w:rsidR="001A6BEC" w:rsidRPr="00BA4AA8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ürg Fiechter" w:date="2020-04-07T13:53:00Z" w:initials="JF">
    <w:p w14:paraId="3D0FE28F" w14:textId="1EB42D16" w:rsidR="0021370A" w:rsidRPr="00435A58" w:rsidRDefault="0021370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Borders"/>
      <w:tblW w:w="9617" w:type="dxa"/>
      <w:tblLook w:val="04A0" w:firstRow="1" w:lastRow="0" w:firstColumn="1" w:lastColumn="0" w:noHBand="0" w:noVBand="1"/>
    </w:tblPr>
    <w:tblGrid>
      <w:gridCol w:w="1296"/>
      <w:gridCol w:w="3524"/>
      <w:gridCol w:w="4797"/>
    </w:tblGrid>
    <w:tr w:rsidR="002D6145" w:rsidRPr="00C45C51" w14:paraId="747ABAB6" w14:textId="77777777" w:rsidTr="00161DF3">
      <w:trPr>
        <w:trHeight w:val="1351"/>
      </w:trPr>
      <w:tc>
        <w:tcPr>
          <w:tcW w:w="1296" w:type="dxa"/>
        </w:tcPr>
        <w:p w14:paraId="1A55A1D0" w14:textId="11187CBF" w:rsidR="002D6145" w:rsidRPr="002D6145" w:rsidRDefault="002D6145" w:rsidP="002D6145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14:paraId="7B9F2F0D" w14:textId="5BF8F265" w:rsidR="002D6145" w:rsidRPr="00DA164F" w:rsidRDefault="002D6145" w:rsidP="002D614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 wp14:anchorId="7877EDB8" wp14:editId="2BE7B4AA">
                <wp:extent cx="676275" cy="676275"/>
                <wp:effectExtent l="0" t="0" r="9525" b="9525"/>
                <wp:docPr id="1" name="Bild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14:paraId="5F1B2C33" w14:textId="77777777" w:rsidR="002D6145" w:rsidRDefault="002D6145" w:rsidP="003B1DA1">
          <w:pPr>
            <w:pStyle w:val="Kopfzeile"/>
            <w:jc w:val="left"/>
          </w:pPr>
        </w:p>
        <w:p w14:paraId="60F350E5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6DFCC472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1D072A6E" w14:textId="3422C98F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359B45AC" w14:textId="77777777" w:rsidR="002D6145" w:rsidRDefault="002D6145" w:rsidP="002D6145">
          <w:pPr>
            <w:rPr>
              <w:b/>
              <w:i/>
              <w:sz w:val="20"/>
              <w:szCs w:val="20"/>
            </w:rPr>
          </w:pPr>
        </w:p>
        <w:p w14:paraId="12B32972" w14:textId="36F3702A" w:rsidR="002D6145" w:rsidRDefault="002D6145" w:rsidP="002D6145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14:paraId="7E49C411" w14:textId="77777777" w:rsidR="002D6145" w:rsidRPr="002F4883" w:rsidRDefault="002D6145" w:rsidP="00D22CAC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14:paraId="6EF3AF38" w14:textId="77777777" w:rsidR="002D6145" w:rsidRPr="002F4883" w:rsidRDefault="004F3EA4" w:rsidP="00D22CAC">
          <w:pPr>
            <w:pStyle w:val="Kopfzeile"/>
            <w:rPr>
              <w:sz w:val="20"/>
              <w:szCs w:val="20"/>
            </w:rPr>
          </w:pPr>
          <w:hyperlink r:id="rId2" w:history="1">
            <w:r w:rsidR="002D6145" w:rsidRPr="002F4883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14:paraId="1595D8AE" w14:textId="77777777" w:rsidR="002D6145" w:rsidRPr="002F4883" w:rsidRDefault="004F3EA4" w:rsidP="00D22CAC">
          <w:pPr>
            <w:pStyle w:val="Kopfzeile"/>
            <w:rPr>
              <w:sz w:val="20"/>
              <w:szCs w:val="20"/>
            </w:rPr>
          </w:pPr>
          <w:hyperlink r:id="rId3" w:history="1">
            <w:r w:rsidR="002D6145" w:rsidRPr="002F4883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14:paraId="30A63CE4" w14:textId="77777777" w:rsidR="002D6145" w:rsidRPr="00FD2CD3" w:rsidRDefault="002D6145" w:rsidP="00D22CAC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14:paraId="2359C7B0" w14:textId="77777777" w:rsidR="007035AE" w:rsidRPr="00FD2CD3" w:rsidRDefault="007035AE" w:rsidP="00FD2CD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iechter\Downloads\Vorlage%20%20A4%20Kurzbrief.dotx" TargetMode="External"/></Relationship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 Januar.2012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