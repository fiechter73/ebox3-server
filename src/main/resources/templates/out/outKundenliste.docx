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21.0.4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B72484" w14:paraId="1AC719FA" w14:textId="62F4FA79">
      <w:pPr>
        <w:pStyle w:val="berschrift2"/>
      </w:pPr>
      <w:r>
        <w:t xml:space="preserve">Neue </w:t>
      </w:r>
      <w:r w:rsidR="00CA45D2">
        <w:t>Übersicht</w:t>
      </w:r>
      <w:r w:rsidR="00161DF3">
        <w:t xml:space="preserve">sliste vom </w:t>
      </w:r>
      <w:r>
        <w:rPr/>
        <w:t xml:space="preserve">08.06.2025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96"/>
        <w:gridCol w:w="4723"/>
        <w:gridCol w:w="3210"/>
      </w:tblGrid>
      <w:tr w:rsidRPr="00161DF3" w:rsidR="00161DF3" w:rsidTr="001C53AA" w14:paraId="61AF6F7B" w14:textId="77777777">
        <w:trPr>
          <w:cnfStyle w:val="100000000000"/>
        </w:trPr>
        <w:tc>
          <w:tcPr>
            <w:cnfStyle w:val="001000000000"/>
            <w:tcW w:w="1696" w:type="dxa"/>
            <w:tcBorders>
              <w:bottom w:val="single" w:color="auto" w:sz="4" w:space="0"/>
            </w:tcBorders>
          </w:tcPr>
          <w:p w:rsidRPr="00161DF3" w:rsidR="00161DF3" w:rsidP="00DA164F" w:rsidRDefault="00161DF3" w14:paraId="1B1B75FB" w14:textId="4F082893">
            <w:pPr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Status</w:t>
            </w:r>
          </w:p>
        </w:tc>
        <w:tc>
          <w:tcPr>
            <w:tcW w:w="4723" w:type="dxa"/>
            <w:tcBorders>
              <w:bottom w:val="single" w:color="auto" w:sz="4" w:space="0"/>
            </w:tcBorders>
          </w:tcPr>
          <w:p w:rsidRPr="00161DF3" w:rsidR="00161DF3" w:rsidP="00DA164F" w:rsidRDefault="00161DF3" w14:paraId="0789EA64" w14:textId="15D8B80F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Anschrift</w:t>
            </w:r>
          </w:p>
        </w:tc>
        <w:tc>
          <w:tcPr>
            <w:tcW w:w="3210" w:type="dxa"/>
            <w:tcBorders>
              <w:bottom w:val="single" w:color="auto" w:sz="4" w:space="0"/>
            </w:tcBorders>
          </w:tcPr>
          <w:p w:rsidRPr="00161DF3" w:rsidR="00161DF3" w:rsidP="00DA164F" w:rsidRDefault="00161DF3" w14:paraId="50F1A763" w14:textId="357AE45C">
            <w:pPr>
              <w:cnfStyle w:val="100000000000"/>
              <w:rPr>
                <w:sz w:val="24"/>
                <w:szCs w:val="32"/>
              </w:rPr>
            </w:pPr>
            <w:r w:rsidRPr="00161DF3">
              <w:rPr>
                <w:sz w:val="24"/>
                <w:szCs w:val="32"/>
              </w:rPr>
              <w:t>Bemerkungen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Offertnehmer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Daniel Güntensperger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FERESTA GmbH</w:t>
            </w:r>
            <w:r w:rsidR="00ED2436">
              <w:t xml:space="preserve"> </w:t>
            </w:r>
            <w:r>
              <w:rPr/>
              <w:t xml:space="preserve">Haslenstrasse 22, 8862 Schübelbach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Haslenstrasse 22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8862</w:t>
            </w:r>
            <w:r>
              <w:t xml:space="preserve"> </w:t>
            </w:r>
            <w:r>
              <w:rPr/>
              <w:t xml:space="preserve">Schübelbach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(0) 55 440 18 00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dguentensperger@feresta.ch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Offertnehmer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Demo Muster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Muster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0000</w:t>
            </w:r>
            <w:r>
              <w:t xml:space="preserve"> </w:t>
            </w:r>
            <w:r>
              <w:rPr/>
              <w:t xml:space="preserve">Muster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+4199999999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muster@muster.ch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Dies ist ein Muster Kunde für den internen Gebrach.</w:t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Offertnehmer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Rawinder Singh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Mattenweg 3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4542</w:t>
            </w:r>
            <w:r>
              <w:t xml:space="preserve"> </w:t>
            </w:r>
            <w:r>
              <w:rPr/>
              <w:t xml:space="preserve">Luterbach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+41 77 222 13 08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ricky.singh@icloud.com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Offertnehmer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Markus Zürcher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Schorenstrasse 26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3604 </w:t>
            </w:r>
            <w:r>
              <w:t xml:space="preserve"> </w:t>
            </w:r>
            <w:r>
              <w:rPr/>
              <w:t xml:space="preserve">Thun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+41 76 494 98 80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kusi.zuercher@hispeed.ch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Offertnehmer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Frau</w:t>
            </w:r>
            <w:r>
              <w:t xml:space="preserve"> </w:t>
            </w:r>
            <w:r>
              <w:rPr/>
              <w:t xml:space="preserve">Daniela  Zwahlen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/>
            </w:r>
            <w:r w:rsidR="00ED2436">
              <w:t xml:space="preserve"> </w:t>
            </w:r>
            <w:r>
              <w:rPr/>
              <w:t xml:space="preserve"/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Hauptstrasse 184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4565</w:t>
            </w:r>
            <w:r>
              <w:t xml:space="preserve"> </w:t>
            </w:r>
            <w:r>
              <w:rPr/>
              <w:t xml:space="preserve">Recherswil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+41 32 621 69 69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atmosphair.zwabi@hotmail.com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/>
            </w:r>
          </w:p>
        </w:tc>
      </w:tr>
      <w:tr w:rsidR="0021370A" w:rsidTr="001C53AA" w14:paraId="242E84B9" w14:textId="77777777">
        <w:tc>
          <w:tcPr>
            <w:cnfStyle w:val="001000000000"/>
            <w:tcW w:w="1696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2254BED1" w14:textId="5547318F">
            <w:r>
              <w:rPr/>
              <w:t xml:space="preserve">Offertnehmer</w:t>
            </w:r>
          </w:p>
        </w:tc>
        <w:tc>
          <w:tcPr>
            <w:tcW w:w="4723" w:type="dxa"/>
            <w:tcBorders>
              <w:top w:val="single" w:color="auto" w:sz="4" w:space="0"/>
              <w:bottom w:val="single" w:color="auto" w:sz="4" w:space="0"/>
            </w:tcBorders>
          </w:tcPr>
          <w:p w:rsidR="00ED2436" w:rsidP="00ED2436" w:rsidRDefault="00ED2436" w14:paraId="368BA5C3" w14:textId="77777777">
            <w:pPr>
              <w:cnfStyle w:val="000000000000"/>
            </w:pPr>
            <w:r>
              <w:rPr/>
              <w:t xml:space="preserve">Herr</w:t>
            </w:r>
            <w:r>
              <w:t xml:space="preserve"> </w:t>
            </w:r>
            <w:r>
              <w:rPr/>
              <w:t xml:space="preserve">Meho Fafulovic</w:t>
            </w:r>
          </w:p>
          <w:p w:rsidR="00ED2436" w:rsidP="00ED2436" w:rsidRDefault="00965BBA" w14:paraId="4F09B4A7" w14:textId="53265E75">
            <w:pPr>
              <w:cnfStyle w:val="000000000000"/>
            </w:pPr>
            <w:r>
              <w:rPr/>
              <w:t xml:space="preserve">FM Transporte</w:t>
            </w:r>
            <w:r w:rsidR="00ED2436">
              <w:t xml:space="preserve"> </w:t>
            </w:r>
            <w:r>
              <w:rPr/>
              <w:t xml:space="preserve">Bahnweg 11, 4542 Luterbach</w:t>
            </w:r>
          </w:p>
          <w:p w:rsidR="00965BBA" w:rsidP="00965BBA" w:rsidRDefault="00965BBA" w14:paraId="113D252E" w14:textId="0F912C8D">
            <w:pPr>
              <w:cnfStyle w:val="000000000000"/>
            </w:pPr>
            <w:r>
              <w:rPr/>
              <w:t xml:space="preserve">Bahnweg 11</w:t>
            </w:r>
          </w:p>
          <w:p w:rsidR="00965BBA" w:rsidP="00965BBA" w:rsidRDefault="00965BBA" w14:paraId="209F98ED" w14:textId="20982569">
            <w:pPr>
              <w:cnfStyle w:val="000000000000"/>
            </w:pPr>
            <w:r>
              <w:rPr/>
              <w:t xml:space="preserve">4542</w:t>
            </w:r>
            <w:r>
              <w:t xml:space="preserve"> </w:t>
            </w:r>
            <w:r>
              <w:rPr/>
              <w:t xml:space="preserve">Luterbach</w:t>
            </w:r>
            <w:r>
              <w:t xml:space="preserve"> </w:t>
            </w:r>
          </w:p>
          <w:p w:rsidR="00965BBA" w:rsidP="00965BBA" w:rsidRDefault="00965BBA" w14:paraId="7C122F2D" w14:textId="30296CF7">
            <w:pPr>
              <w:cnfStyle w:val="000000000000"/>
            </w:pPr>
            <w:r>
              <w:rPr/>
              <w:t xml:space="preserve">+41 79 275 11 21</w:t>
            </w:r>
          </w:p>
          <w:p w:rsidR="00965BBA" w:rsidP="00F428A0" w:rsidRDefault="00965BBA" w14:paraId="28291871" w14:textId="395CDFD2">
            <w:pPr>
              <w:cnfStyle w:val="000000000000"/>
            </w:pPr>
            <w:r>
              <w:rPr/>
              <w:t xml:space="preserve">mehofaa@hotmail.com</w:t>
            </w:r>
          </w:p>
        </w:tc>
        <w:tc>
          <w:tcPr>
            <w:tcW w:w="3210" w:type="dxa"/>
            <w:tcBorders>
              <w:top w:val="single" w:color="auto" w:sz="4" w:space="0"/>
              <w:bottom w:val="single" w:color="auto" w:sz="4" w:space="0"/>
            </w:tcBorders>
          </w:tcPr>
          <w:p w:rsidR="0021370A" w:rsidP="00DA164F" w:rsidRDefault="0021370A" w14:paraId="4B9B6996" w14:textId="44F66704">
            <w:pPr>
              <w:cnfStyle w:val="000000000000"/>
            </w:pPr>
            <w:r>
              <w:rPr/>
              <w:t xml:space="preserve">Sohn Kevin Fafulovic</w:t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61DF3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21370A" w:rsidRDefault="0021370A" w14:paraId="3D0FE28F" w14:textId="1EB42D1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repeatTableRow(cul)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A8C4" w14:textId="77777777" w:rsidR="004F3EA4" w:rsidRDefault="004F3EA4" w:rsidP="00FD2CD3">
      <w:r>
        <w:separator/>
      </w:r>
    </w:p>
  </w:endnote>
  <w:endnote w:type="continuationSeparator" w:id="0">
    <w:p w14:paraId="4A4ABE92" w14:textId="77777777" w:rsidR="004F3EA4" w:rsidRDefault="004F3EA4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837B5" w14:textId="77777777" w:rsidR="004F3EA4" w:rsidRDefault="004F3EA4" w:rsidP="00FD2CD3">
      <w:r>
        <w:separator/>
      </w:r>
    </w:p>
  </w:footnote>
  <w:footnote w:type="continuationSeparator" w:id="0">
    <w:p w14:paraId="2BD5FBB6" w14:textId="77777777" w:rsidR="004F3EA4" w:rsidRDefault="004F3EA4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9617" w:type="dxa"/>
      <w:tblLook w:firstRow="1" w:lastRow="0" w:firstColumn="1" w:lastColumn="0" w:noHBand="0" w:noVBand="1" w:val="04A0"/>
    </w:tblPr>
    <w:tblGrid>
      <w:gridCol w:w="1296"/>
      <w:gridCol w:w="3524"/>
      <w:gridCol w:w="4797"/>
    </w:tblGrid>
    <w:tr w:rsidRPr="00C45C51" w:rsidR="002D6145" w:rsidTr="00161DF3" w14:paraId="747ABAB6" w14:textId="77777777">
      <w:trPr>
        <w:trHeight w:val="1351"/>
      </w:trPr>
      <w:tc>
        <w:tcPr>
          <w:tcW w:w="1296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4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797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4F3EA4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4F3EA4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867CE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61DF3"/>
    <w:rsid w:val="00166EFB"/>
    <w:rsid w:val="001765EC"/>
    <w:rsid w:val="0017707E"/>
    <w:rsid w:val="00190A95"/>
    <w:rsid w:val="0019255B"/>
    <w:rsid w:val="00196B45"/>
    <w:rsid w:val="001A2BB0"/>
    <w:rsid w:val="001A6BEC"/>
    <w:rsid w:val="001A7ACA"/>
    <w:rsid w:val="001B10A3"/>
    <w:rsid w:val="001B27F7"/>
    <w:rsid w:val="001C134F"/>
    <w:rsid w:val="001C53AA"/>
    <w:rsid w:val="0021370A"/>
    <w:rsid w:val="00217FC9"/>
    <w:rsid w:val="00225355"/>
    <w:rsid w:val="00247D54"/>
    <w:rsid w:val="002605D6"/>
    <w:rsid w:val="00263F27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231A2"/>
    <w:rsid w:val="00427C91"/>
    <w:rsid w:val="00433ED3"/>
    <w:rsid w:val="00435A58"/>
    <w:rsid w:val="0044365C"/>
    <w:rsid w:val="00480D73"/>
    <w:rsid w:val="004B7771"/>
    <w:rsid w:val="004C3528"/>
    <w:rsid w:val="004C39B3"/>
    <w:rsid w:val="004C467D"/>
    <w:rsid w:val="004C73C3"/>
    <w:rsid w:val="004F0ED0"/>
    <w:rsid w:val="004F3EA4"/>
    <w:rsid w:val="004F6C7B"/>
    <w:rsid w:val="00536F3D"/>
    <w:rsid w:val="00551317"/>
    <w:rsid w:val="00556089"/>
    <w:rsid w:val="005567A2"/>
    <w:rsid w:val="005601D0"/>
    <w:rsid w:val="00564F1D"/>
    <w:rsid w:val="00597B3D"/>
    <w:rsid w:val="005A06BD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657BA"/>
    <w:rsid w:val="00783477"/>
    <w:rsid w:val="0078620F"/>
    <w:rsid w:val="00790E86"/>
    <w:rsid w:val="00793B35"/>
    <w:rsid w:val="007A6CCB"/>
    <w:rsid w:val="007C0492"/>
    <w:rsid w:val="007F0B2C"/>
    <w:rsid w:val="008127B6"/>
    <w:rsid w:val="00823ED0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5BBA"/>
    <w:rsid w:val="0097468D"/>
    <w:rsid w:val="00986B73"/>
    <w:rsid w:val="00987367"/>
    <w:rsid w:val="00994E48"/>
    <w:rsid w:val="009A50D1"/>
    <w:rsid w:val="009A7D7A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2154"/>
    <w:rsid w:val="00B17A04"/>
    <w:rsid w:val="00B200F6"/>
    <w:rsid w:val="00B27BDB"/>
    <w:rsid w:val="00B553E0"/>
    <w:rsid w:val="00B65543"/>
    <w:rsid w:val="00B72484"/>
    <w:rsid w:val="00B7455C"/>
    <w:rsid w:val="00B8031D"/>
    <w:rsid w:val="00B90415"/>
    <w:rsid w:val="00B93027"/>
    <w:rsid w:val="00BA4AA8"/>
    <w:rsid w:val="00BA54ED"/>
    <w:rsid w:val="00BB3B80"/>
    <w:rsid w:val="00BC13D9"/>
    <w:rsid w:val="00BE0285"/>
    <w:rsid w:val="00BF1E6B"/>
    <w:rsid w:val="00BF28C0"/>
    <w:rsid w:val="00C0700C"/>
    <w:rsid w:val="00C11093"/>
    <w:rsid w:val="00C306E9"/>
    <w:rsid w:val="00C3301C"/>
    <w:rsid w:val="00C35216"/>
    <w:rsid w:val="00C40521"/>
    <w:rsid w:val="00C45C51"/>
    <w:rsid w:val="00C46584"/>
    <w:rsid w:val="00C67713"/>
    <w:rsid w:val="00C82F06"/>
    <w:rsid w:val="00C8777C"/>
    <w:rsid w:val="00C9676E"/>
    <w:rsid w:val="00CA45D2"/>
    <w:rsid w:val="00CB08DB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A37DA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D0C6A"/>
    <w:rsid w:val="00ED2436"/>
    <w:rsid w:val="00ED2819"/>
    <w:rsid w:val="00ED6147"/>
    <w:rsid w:val="00ED7A88"/>
    <w:rsid w:val="00EE04C9"/>
    <w:rsid w:val="00EE3670"/>
    <w:rsid w:val="00EF68C5"/>
    <w:rsid w:val="00F04ADC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404C5E-A993-4F61-93FA-42E76F6A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26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