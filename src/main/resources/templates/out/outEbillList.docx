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3D708E" w:rsidP="00DA164F" w:rsidRDefault="003D708E" w14:paraId="38D9DC9E" w14:textId="4C5DCF98">
      <w:bookmarkStart w:name="_GoBack" w:id="0"/>
      <w:bookmarkEnd w:id="0"/>
    </w:p>
    <w:p w:rsidR="00CA45D2" w:rsidP="002D6145" w:rsidRDefault="0019188E" w14:paraId="1AC719FA" w14:textId="612D6AC1">
      <w:pPr>
        <w:pStyle w:val="berschrift2"/>
      </w:pPr>
      <w:r>
        <w:t>Stromrechnungsübersicht</w:t>
      </w:r>
      <w:r w:rsidR="00161DF3">
        <w:t xml:space="preserve"> vom </w:t>
      </w:r>
      <w:r>
        <w:rPr/>
        <w:t xml:space="preserve">03.10.2023</w:t>
      </w:r>
    </w:p>
    <w:p w:rsidR="00CA45D2" w:rsidP="00DA164F" w:rsidRDefault="00CA45D2" w14:paraId="638C86F6" w14:textId="2F2B90CC"/>
    <w:tbl>
      <w:tblPr>
        <w:tblStyle w:val="Gitternetztabelle1hellAkzent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68"/>
        <w:gridCol w:w="1485"/>
        <w:gridCol w:w="2092"/>
        <w:gridCol w:w="1771"/>
        <w:gridCol w:w="2340"/>
        <w:gridCol w:w="1920"/>
        <w:gridCol w:w="1594"/>
        <w:gridCol w:w="1701"/>
      </w:tblGrid>
      <w:tr w:rsidRPr="00154C88" w:rsidR="009E7AA1" w:rsidTr="004C30CA" w14:paraId="61AF6F7B" w14:textId="64939E5D">
        <w:trPr>
          <w:cnfStyle w:val="100000000000"/>
          <w:cantSplit/>
          <w:tblHeader/>
        </w:trPr>
        <w:tc>
          <w:tcPr>
            <w:cnfStyle w:val="001000000000"/>
            <w:tcW w:w="1668" w:type="dxa"/>
            <w:tcBorders>
              <w:bottom w:val="single" w:color="auto" w:sz="4" w:space="0"/>
            </w:tcBorders>
          </w:tcPr>
          <w:p w:rsidRPr="00154C88" w:rsidR="009E7AA1" w:rsidP="00DA164F" w:rsidRDefault="009E7AA1" w14:paraId="7001F136" w14:textId="2F54CD6F">
            <w:pPr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Zähler Nr.</w:t>
            </w:r>
          </w:p>
        </w:tc>
        <w:tc>
          <w:tcPr>
            <w:tcW w:w="1485" w:type="dxa"/>
            <w:tcBorders>
              <w:bottom w:val="single" w:color="auto" w:sz="4" w:space="0"/>
            </w:tcBorders>
          </w:tcPr>
          <w:p w:rsidRPr="00154C88" w:rsidR="009E7AA1" w:rsidP="00DA164F" w:rsidRDefault="009E7AA1" w14:paraId="1B1B75FB" w14:textId="0F620D4C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Mieter</w:t>
            </w:r>
          </w:p>
        </w:tc>
        <w:tc>
          <w:tcPr>
            <w:tcW w:w="2092" w:type="dxa"/>
            <w:tcBorders>
              <w:bottom w:val="single" w:color="auto" w:sz="4" w:space="0"/>
            </w:tcBorders>
          </w:tcPr>
          <w:p w:rsidRPr="00154C88" w:rsidR="009E7AA1" w:rsidP="00DA164F" w:rsidRDefault="009E7AA1" w14:paraId="0789EA64" w14:textId="5501EB92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Verbrauch</w:t>
            </w:r>
            <w:r w:rsidRPr="00154C88" w:rsidR="00154C88">
              <w:rPr>
                <w:sz w:val="22"/>
                <w:szCs w:val="28"/>
              </w:rPr>
              <w:t xml:space="preserve"> </w:t>
            </w:r>
            <w:r w:rsidR="004C30CA">
              <w:rPr>
                <w:sz w:val="22"/>
                <w:szCs w:val="28"/>
              </w:rPr>
              <w:t>[</w:t>
            </w:r>
            <w:r w:rsidRPr="00154C88">
              <w:rPr>
                <w:sz w:val="22"/>
                <w:szCs w:val="28"/>
              </w:rPr>
              <w:t>kWatt</w:t>
            </w:r>
            <w:r w:rsidR="004C30CA">
              <w:rPr>
                <w:sz w:val="22"/>
                <w:szCs w:val="28"/>
              </w:rPr>
              <w:t>]</w:t>
            </w:r>
          </w:p>
        </w:tc>
        <w:tc>
          <w:tcPr>
            <w:tcW w:w="1771" w:type="dxa"/>
            <w:tcBorders>
              <w:bottom w:val="single" w:color="auto" w:sz="4" w:space="0"/>
            </w:tcBorders>
          </w:tcPr>
          <w:p w:rsidRPr="00154C88" w:rsidR="009E7AA1" w:rsidP="00DA164F" w:rsidRDefault="009E7AA1" w14:paraId="50F1A763" w14:textId="6AFB5C28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Periode</w:t>
            </w:r>
          </w:p>
        </w:tc>
        <w:tc>
          <w:tcPr>
            <w:tcW w:w="2340" w:type="dxa"/>
            <w:tcBorders>
              <w:bottom w:val="single" w:color="auto" w:sz="4" w:space="0"/>
            </w:tcBorders>
          </w:tcPr>
          <w:p w:rsidRPr="00154C88" w:rsidR="009E7AA1" w:rsidP="00DA164F" w:rsidRDefault="009E7AA1" w14:paraId="684E6FF7" w14:textId="4374229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Stromkosten [CHF]</w:t>
            </w:r>
          </w:p>
        </w:tc>
        <w:tc>
          <w:tcPr>
            <w:tcW w:w="1920" w:type="dxa"/>
            <w:tcBorders>
              <w:bottom w:val="single" w:color="auto" w:sz="4" w:space="0"/>
            </w:tcBorders>
          </w:tcPr>
          <w:p w:rsidRPr="00154C88" w:rsidR="009E7AA1" w:rsidP="00DA164F" w:rsidRDefault="00204CA5" w14:paraId="7E5660E3" w14:textId="782D8F8C">
            <w:pPr>
              <w:cnfStyle w:val="100000000000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Bezahlt am</w:t>
            </w:r>
          </w:p>
        </w:tc>
        <w:tc>
          <w:tcPr>
            <w:tcW w:w="1594" w:type="dxa"/>
            <w:tcBorders>
              <w:bottom w:val="single" w:color="auto" w:sz="4" w:space="0"/>
            </w:tcBorders>
          </w:tcPr>
          <w:p w:rsidRPr="00154C88" w:rsidR="009E7AA1" w:rsidP="00DA164F" w:rsidRDefault="009E7AA1" w14:paraId="51F9B54D" w14:textId="6F3FD18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Bemerkung</w:t>
            </w:r>
          </w:p>
        </w:tc>
        <w:tc>
          <w:tcPr>
            <w:tcW w:w="1701" w:type="dxa"/>
            <w:tcBorders>
              <w:bottom w:val="single" w:color="auto" w:sz="4" w:space="0"/>
            </w:tcBorders>
          </w:tcPr>
          <w:p w:rsidRPr="00154C88" w:rsidR="009E7AA1" w:rsidP="00DA164F" w:rsidRDefault="009E7AA1" w14:paraId="0E2F3313" w14:textId="3B0BE269">
            <w:pPr>
              <w:cnfStyle w:val="100000000000"/>
              <w:rPr>
                <w:sz w:val="22"/>
                <w:szCs w:val="28"/>
              </w:rPr>
            </w:pPr>
            <w:r w:rsidRPr="00154C88">
              <w:rPr>
                <w:sz w:val="22"/>
                <w:szCs w:val="28"/>
              </w:rPr>
              <w:t>Status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6395.0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31.03.2023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1934.95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18.04.23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2550.0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01.04.2023</w:t>
            </w:r>
            <w:r>
              <w:t xml:space="preserve"> - </w:t>
            </w:r>
            <w:r>
              <w:rPr/>
              <w:t xml:space="preserve">30.04.2023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775.45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15.05.23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1002.0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01.05.2023</w:t>
            </w:r>
            <w:r>
              <w:t xml:space="preserve"> - </w:t>
            </w:r>
            <w:r>
              <w:rPr/>
              <w:t xml:space="preserve">31.05.2023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308.60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20.06.23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2793.0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844.25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120 120 &amp; 121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&amp; Frau Akin Tolga und Kaan Akin Logistik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1586.0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01.06.2023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484.75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Fischle Dominique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-19.70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05.07.23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-8.10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81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Ellenberger Michael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513.0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107.60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Lerch Patrick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724.0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208.10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Scheidegger Ivo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0.5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28.02.2023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-4.15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02.03.23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Urben &amp; Brisbane Silvio &amp; David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150.2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22.65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Correia Nogueira Helder Jose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510.8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-76.20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Eggenschwiler Jonas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270.3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-35.45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Juric Zdenko Jurisol Isolationen Heizungen Sanitär Kälte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2748.0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829.70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Gunabalan Shanjith virtual-technik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2753.2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831.40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Savo Markovic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20.70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Anderegg Beat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116.7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01.07.2021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-87.55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Hostettler Steeve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1593.9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133.70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/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 Stromzähler für Box 1-3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Muzafer Morina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465.0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01.01.2021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-4.85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08.09.23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verrechnet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Lukic Srecko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276.3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63.45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04.08.23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Seibel Michel easy-help GmbH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119.6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12.80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Oggier Roman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867.1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125.10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10.07.23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12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Markovic Dragan Autoglas Schweiz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28.02.2023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-3.70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28.02.23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47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Markovic Dragan Autoglas Schweiz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58.8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28.02.2023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6.95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28.02.23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Ersöz Kadri E&amp;A Kurier GmbH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149.0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22.30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23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Lebovci Deniz  DL Drum School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1291.0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391.25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Acemliler Berkay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193.6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31.01.2023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54.05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01.02.23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Neuenschwander Natalie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44.7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21.85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31.07.23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139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Zimmermann Richard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4.92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31.03.2023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1.60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27.03.23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54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Selvabalan  Jaleshan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2801.7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879.35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22.08.23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Fellmann Thomas Fellmann Media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163.3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01.07.2022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-70.00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06.07.23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Frau Murmann Diana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474.2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127.35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10.07.23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6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Caputo Giulio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404.0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50.85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21.08.23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Elshani Lorik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10.0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01.03.2022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-76.45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45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Jäggi Remo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1.5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31.05.2023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-20.00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02.08.23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70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Haci Kozludere 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120.05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01.06.2022</w:t>
            </w:r>
            <w:r>
              <w:t xml:space="preserve"> - </w:t>
            </w:r>
            <w:r>
              <w:rPr/>
              <w:t xml:space="preserve">31.01.2023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-43.50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25.01.23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41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Ismaili Lulezim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305.8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01.01.2023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72.95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07.07.23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80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Singh Rawinder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31.36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01.09.2022</w:t>
            </w:r>
            <w:r>
              <w:t xml:space="preserve"> - </w:t>
            </w:r>
            <w:r>
              <w:rPr/>
              <w:t xml:space="preserve">31.05.2023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-81.00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22.05.23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  <w:tr w:rsidR="009E7AA1" w:rsidTr="004C30CA" w14:paraId="242E84B9" w14:textId="43C718D9">
        <w:trPr>
          <w:cantSplit/>
        </w:trPr>
        <w:tc>
          <w:tcPr>
            <w:cnfStyle w:val="001000000000"/>
            <w:tcW w:w="1668" w:type="dxa"/>
            <w:tcBorders>
              <w:top w:val="single" w:color="auto" w:sz="4" w:space="0"/>
              <w:bottom w:val="single" w:color="auto" w:sz="4" w:space="0"/>
            </w:tcBorders>
          </w:tcPr>
          <w:p w:rsidRPr="0019188E" w:rsidR="009E7AA1" w:rsidP="00DA164F" w:rsidRDefault="009E7AA1" w14:paraId="3F1DE737" w14:textId="3E85D902">
            <w:pPr>
              <w:rPr>
                <w:b w:val="false"/>
                <w:bCs w:val="false"/>
              </w:rPr>
            </w:pPr>
            <w:r>
              <w:rPr>
                <w:rFonts/>
                <w:b w:val="false"/>
                <w:bCs w:val="false"/>
              </w:rPr>
              <w:t xml:space="preserve">21 </w:t>
            </w:r>
          </w:p>
        </w:tc>
        <w:tc>
          <w:tcPr>
            <w:tcW w:w="1485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2254BED1" w14:textId="22B20422">
            <w:pPr>
              <w:cnfStyle w:val="000000000000"/>
            </w:pPr>
            <w:r>
              <w:t xml:space="preserve"/>
            </w:r>
            <w:r>
              <w:rPr/>
              <w:t xml:space="preserve">Herr Kastrati Leotrim </w:t>
            </w:r>
            <w:r>
              <w:t xml:space="preserve"/>
            </w:r>
          </w:p>
        </w:tc>
        <w:tc>
          <w:tcPr>
            <w:tcW w:w="2092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F428A0" w:rsidRDefault="009E7AA1" w14:paraId="28291871" w14:textId="636BD7BF">
            <w:pPr>
              <w:cnfStyle w:val="000000000000"/>
            </w:pPr>
            <w:r>
              <w:t xml:space="preserve"/>
            </w:r>
            <w:r>
              <w:rPr/>
              <w:t xml:space="preserve">221.3</w:t>
            </w:r>
            <w:r>
              <w:t xml:space="preserve"/>
            </w:r>
          </w:p>
        </w:tc>
        <w:tc>
          <w:tcPr>
            <w:tcW w:w="177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B9B6996" w14:textId="03DC0874">
            <w:pPr>
              <w:cnfStyle w:val="000000000000"/>
            </w:pPr>
            <w:r>
              <w:t xml:space="preserve"/>
            </w:r>
            <w:r>
              <w:rPr/>
              <w:t xml:space="preserve">01.03.2023</w:t>
            </w:r>
            <w:r>
              <w:t xml:space="preserve"> - </w:t>
            </w:r>
            <w:r>
              <w:rPr/>
              <w:t xml:space="preserve">30.06.2023</w:t>
            </w:r>
            <w:r>
              <w:t xml:space="preserve"/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6EB8549" w14:textId="56398E6C">
            <w:pPr>
              <w:cnfStyle w:val="000000000000"/>
            </w:pPr>
            <w:r>
              <w:t xml:space="preserve"/>
            </w:r>
            <w:r>
              <w:rPr/>
              <w:t xml:space="preserve">56.45</w:t>
            </w:r>
            <w:r>
              <w:t xml:space="preserve"/>
            </w:r>
          </w:p>
        </w:tc>
        <w:tc>
          <w:tcPr>
            <w:tcW w:w="1920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0D253EA1" w14:textId="635A777F">
            <w:pPr>
              <w:cnfStyle w:val="000000000000"/>
            </w:pPr>
            <w:r>
              <w:t xml:space="preserve"/>
            </w:r>
            <w:r>
              <w:rPr/>
              <w:t xml:space="preserve">11.07.23</w:t>
            </w:r>
            <w:r>
              <w:t xml:space="preserve"/>
            </w:r>
          </w:p>
        </w:tc>
        <w:tc>
          <w:tcPr>
            <w:tcW w:w="1594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585823F8" w14:textId="52CFE8DD">
            <w:pPr>
              <w:cnfStyle w:val="000000000000"/>
            </w:pPr>
            <w:r>
              <w:rPr/>
              <w:t xml:space="preserve"/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</w:tcPr>
          <w:p w:rsidR="009E7AA1" w:rsidP="00DA164F" w:rsidRDefault="009E7AA1" w14:paraId="48111878" w14:textId="73AD3F09">
            <w:pPr>
              <w:cnfStyle w:val="000000000000"/>
            </w:pPr>
            <w:r>
              <w:rPr/>
              <w:t xml:space="preserve">bezahlt</w:t>
            </w:r>
          </w:p>
        </w:tc>
      </w:tr>
    </w:tbl>
    <w:p w:rsidRPr="00BA4AA8" w:rsidR="001A6BEC" w:rsidP="00615F4F" w:rsidRDefault="001A6BEC" w14:paraId="291E6626" w14:textId="77777777"/>
    <w:sectPr w:rsidRPr="00BA4AA8" w:rsidR="001A6BEC" w:rsidSect="001918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9" w:h="11907" w:orient="landscape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7T13:53:00Z" w:id="1">
    <w:p w:rsidRPr="00435A58" w:rsidR="009E7AA1" w:rsidRDefault="009E7AA1" w14:paraId="3D0FE28F" w14:textId="473AF35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</w:t>
      </w:r>
      <w:r>
        <w:rPr>
          <w:rFonts w:ascii="Consolas" w:hAnsi="Consolas"/>
          <w:color w:val="24292E"/>
          <w:lang w:val="en-US"/>
        </w:rPr>
        <w:t>ep</w:t>
      </w:r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0FE2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FE28F" w16cid:durableId="2237046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1894C" w14:textId="77777777" w:rsidR="00B51EBE" w:rsidRDefault="00B51EBE" w:rsidP="00FD2CD3">
      <w:r>
        <w:separator/>
      </w:r>
    </w:p>
  </w:endnote>
  <w:endnote w:type="continuationSeparator" w:id="0">
    <w:p w14:paraId="728178C3" w14:textId="77777777" w:rsidR="00B51EBE" w:rsidRDefault="00B51EBE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B0DEEEB" w14:textId="77777777">
    <w:pPr>
      <w:pStyle w:val="Fuzeile"/>
    </w:pPr>
  </w:p>
</w:ftr>
</file>

<file path=word/footer2.xml><?xml version="1.0" encoding="utf-8"?>
<w:ft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5643F976" w14:textId="77777777">
    <w:pPr>
      <w:pStyle w:val="Fuzeile"/>
    </w:pPr>
  </w:p>
</w:ftr>
</file>

<file path=word/footer3.xml><?xml version="1.0" encoding="utf-8"?>
<w:ft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29F555BE" w14:textId="7777777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229DF" w14:textId="77777777" w:rsidR="00B51EBE" w:rsidRDefault="00B51EBE" w:rsidP="00FD2CD3">
      <w:r>
        <w:separator/>
      </w:r>
    </w:p>
  </w:footnote>
  <w:footnote w:type="continuationSeparator" w:id="0">
    <w:p w14:paraId="55B8015D" w14:textId="77777777" w:rsidR="00B51EBE" w:rsidRDefault="00B51EBE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5580750" w14:textId="77777777">
    <w:pPr>
      <w:pStyle w:val="Kopfzeile"/>
    </w:pPr>
  </w:p>
</w:hdr>
</file>

<file path=word/header2.xml><?xml version="1.0" encoding="utf-8"?>
<w:hd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4617" w:type="dxa"/>
      <w:tblLook w:firstRow="1" w:lastRow="0" w:firstColumn="1" w:lastColumn="0" w:noHBand="0" w:noVBand="1" w:val="04A0"/>
    </w:tblPr>
    <w:tblGrid>
      <w:gridCol w:w="1969"/>
      <w:gridCol w:w="5356"/>
      <w:gridCol w:w="7292"/>
    </w:tblGrid>
    <w:tr w:rsidRPr="00C45C51" w:rsidR="002D6145" w:rsidTr="00C568BA" w14:paraId="747ABAB6" w14:textId="77777777">
      <w:trPr>
        <w:trHeight w:val="1665"/>
      </w:trPr>
      <w:tc>
        <w:tcPr>
          <w:tcW w:w="1969" w:type="dxa"/>
        </w:tcPr>
        <w:p w:rsidRPr="002D6145" w:rsidR="002D6145" w:rsidP="002D6145" w:rsidRDefault="002D6145" w14:paraId="1A55A1D0" w14:textId="11187CBF">
          <w:pPr>
            <w:pStyle w:val="Kopfzeile"/>
            <w:ind w:left="4680" w:hanging="4680"/>
            <w:jc w:val="left"/>
            <w:rPr>
              <w:noProof/>
              <w:lang w:eastAsia="de-CH"/>
            </w:rPr>
          </w:pPr>
        </w:p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6" w:type="dxa"/>
        </w:tcPr>
        <w:p w:rsidR="002D6145" w:rsidP="003B1DA1" w:rsidRDefault="002D6145" w14:paraId="5F1B2C33" w14:textId="77777777">
          <w:pPr>
            <w:pStyle w:val="Kopfzeile"/>
            <w:jc w:val="left"/>
          </w:pPr>
        </w:p>
        <w:p w:rsidR="002D6145" w:rsidP="002D6145" w:rsidRDefault="002D6145" w14:paraId="60F350E5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6DFCC472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D072A6E" w14:textId="3422C98F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359B45AC" w14:textId="77777777">
          <w:pPr>
            <w:rPr>
              <w:b/>
              <w:i/>
              <w:sz w:val="20"/>
              <w:szCs w:val="20"/>
            </w:rPr>
          </w:pPr>
        </w:p>
        <w:p w:rsidR="002D6145" w:rsidP="002D6145" w:rsidRDefault="002D6145" w14:paraId="12B32972" w14:textId="36F3702A"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92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>4565 Recherswil</w:t>
          </w:r>
        </w:p>
        <w:p w:rsidRPr="002F4883" w:rsidR="002D6145" w:rsidP="00D22CAC" w:rsidRDefault="00B51EBE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B51EBE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header3.xml><?xml version="1.0" encoding="utf-8"?>
<w:hd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C568BA" w:rsidRDefault="00C568BA" w14:paraId="3046878C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34FA7"/>
    <w:rsid w:val="00045941"/>
    <w:rsid w:val="00056DF7"/>
    <w:rsid w:val="00094CE9"/>
    <w:rsid w:val="000A1852"/>
    <w:rsid w:val="000A41B7"/>
    <w:rsid w:val="000B03A8"/>
    <w:rsid w:val="000B0DA7"/>
    <w:rsid w:val="000B2839"/>
    <w:rsid w:val="000B5181"/>
    <w:rsid w:val="000D15CA"/>
    <w:rsid w:val="000E681A"/>
    <w:rsid w:val="000F7CD5"/>
    <w:rsid w:val="00102099"/>
    <w:rsid w:val="00121BAA"/>
    <w:rsid w:val="00125BDC"/>
    <w:rsid w:val="00125E9C"/>
    <w:rsid w:val="001309CB"/>
    <w:rsid w:val="00130BD8"/>
    <w:rsid w:val="00140086"/>
    <w:rsid w:val="00143688"/>
    <w:rsid w:val="00154C88"/>
    <w:rsid w:val="00161DF3"/>
    <w:rsid w:val="00166EFB"/>
    <w:rsid w:val="001765EC"/>
    <w:rsid w:val="00190A95"/>
    <w:rsid w:val="0019188E"/>
    <w:rsid w:val="0019255B"/>
    <w:rsid w:val="00196B45"/>
    <w:rsid w:val="001A2BB0"/>
    <w:rsid w:val="001A6BEC"/>
    <w:rsid w:val="001A7ACA"/>
    <w:rsid w:val="001B10A3"/>
    <w:rsid w:val="001B27F7"/>
    <w:rsid w:val="001C134F"/>
    <w:rsid w:val="001D787B"/>
    <w:rsid w:val="00204CA5"/>
    <w:rsid w:val="0021370A"/>
    <w:rsid w:val="00217FC9"/>
    <w:rsid w:val="00225355"/>
    <w:rsid w:val="00247D54"/>
    <w:rsid w:val="002605D6"/>
    <w:rsid w:val="00263F27"/>
    <w:rsid w:val="002656CE"/>
    <w:rsid w:val="00283D98"/>
    <w:rsid w:val="002A02A7"/>
    <w:rsid w:val="002B3AFF"/>
    <w:rsid w:val="002D3DD4"/>
    <w:rsid w:val="002D6145"/>
    <w:rsid w:val="002D6FB4"/>
    <w:rsid w:val="002F4883"/>
    <w:rsid w:val="003018EB"/>
    <w:rsid w:val="00316EE2"/>
    <w:rsid w:val="00326662"/>
    <w:rsid w:val="003266DC"/>
    <w:rsid w:val="0034693C"/>
    <w:rsid w:val="003540DE"/>
    <w:rsid w:val="00356489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B1DA1"/>
    <w:rsid w:val="003C0775"/>
    <w:rsid w:val="003D708E"/>
    <w:rsid w:val="00400F97"/>
    <w:rsid w:val="0041173A"/>
    <w:rsid w:val="00415B04"/>
    <w:rsid w:val="004231A2"/>
    <w:rsid w:val="004252F8"/>
    <w:rsid w:val="00427C91"/>
    <w:rsid w:val="00433ED3"/>
    <w:rsid w:val="00435A58"/>
    <w:rsid w:val="0044365C"/>
    <w:rsid w:val="00480D73"/>
    <w:rsid w:val="004B7771"/>
    <w:rsid w:val="004C30CA"/>
    <w:rsid w:val="004C3528"/>
    <w:rsid w:val="004C39B3"/>
    <w:rsid w:val="004C467D"/>
    <w:rsid w:val="004C73C3"/>
    <w:rsid w:val="004F0ED0"/>
    <w:rsid w:val="004F6C7B"/>
    <w:rsid w:val="00536F3D"/>
    <w:rsid w:val="00551317"/>
    <w:rsid w:val="00552C79"/>
    <w:rsid w:val="00556089"/>
    <w:rsid w:val="005567A2"/>
    <w:rsid w:val="005601D0"/>
    <w:rsid w:val="00564F1D"/>
    <w:rsid w:val="00597B3D"/>
    <w:rsid w:val="005A06BD"/>
    <w:rsid w:val="005A1431"/>
    <w:rsid w:val="005B6742"/>
    <w:rsid w:val="005D6A55"/>
    <w:rsid w:val="005F0BCD"/>
    <w:rsid w:val="006005C0"/>
    <w:rsid w:val="00613CEA"/>
    <w:rsid w:val="00615F4F"/>
    <w:rsid w:val="006334A7"/>
    <w:rsid w:val="00633797"/>
    <w:rsid w:val="00640DCB"/>
    <w:rsid w:val="00642E58"/>
    <w:rsid w:val="00651703"/>
    <w:rsid w:val="0067301C"/>
    <w:rsid w:val="00681DE4"/>
    <w:rsid w:val="00693EFA"/>
    <w:rsid w:val="006A3C6D"/>
    <w:rsid w:val="006C27D7"/>
    <w:rsid w:val="006D09B5"/>
    <w:rsid w:val="00700628"/>
    <w:rsid w:val="007035AE"/>
    <w:rsid w:val="00712A51"/>
    <w:rsid w:val="00721C72"/>
    <w:rsid w:val="0072271A"/>
    <w:rsid w:val="00724DD4"/>
    <w:rsid w:val="00757734"/>
    <w:rsid w:val="007657BA"/>
    <w:rsid w:val="00783477"/>
    <w:rsid w:val="0078620F"/>
    <w:rsid w:val="00790E86"/>
    <w:rsid w:val="00793B35"/>
    <w:rsid w:val="007A207D"/>
    <w:rsid w:val="007A6CCB"/>
    <w:rsid w:val="007C006C"/>
    <w:rsid w:val="007C0492"/>
    <w:rsid w:val="007F0B2C"/>
    <w:rsid w:val="008127B6"/>
    <w:rsid w:val="00823ED0"/>
    <w:rsid w:val="00827CB6"/>
    <w:rsid w:val="00841A64"/>
    <w:rsid w:val="00845EC5"/>
    <w:rsid w:val="00854585"/>
    <w:rsid w:val="008576DB"/>
    <w:rsid w:val="0087083B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04A23"/>
    <w:rsid w:val="00914C43"/>
    <w:rsid w:val="00915571"/>
    <w:rsid w:val="009378E8"/>
    <w:rsid w:val="00942F6C"/>
    <w:rsid w:val="009546AB"/>
    <w:rsid w:val="0095525D"/>
    <w:rsid w:val="009635C4"/>
    <w:rsid w:val="00965BBA"/>
    <w:rsid w:val="0097468D"/>
    <w:rsid w:val="00986B73"/>
    <w:rsid w:val="00987367"/>
    <w:rsid w:val="00994E48"/>
    <w:rsid w:val="009A50D1"/>
    <w:rsid w:val="009A7D7A"/>
    <w:rsid w:val="009E7AA1"/>
    <w:rsid w:val="00A161A5"/>
    <w:rsid w:val="00A174FF"/>
    <w:rsid w:val="00A2032C"/>
    <w:rsid w:val="00A239E4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C0D1C"/>
    <w:rsid w:val="00AC2C4A"/>
    <w:rsid w:val="00AC6B46"/>
    <w:rsid w:val="00AE22F0"/>
    <w:rsid w:val="00AF3424"/>
    <w:rsid w:val="00B01C1C"/>
    <w:rsid w:val="00B034A9"/>
    <w:rsid w:val="00B17A04"/>
    <w:rsid w:val="00B200F6"/>
    <w:rsid w:val="00B324A1"/>
    <w:rsid w:val="00B51EBE"/>
    <w:rsid w:val="00B553E0"/>
    <w:rsid w:val="00B65543"/>
    <w:rsid w:val="00B72484"/>
    <w:rsid w:val="00B7455C"/>
    <w:rsid w:val="00B8031D"/>
    <w:rsid w:val="00B90415"/>
    <w:rsid w:val="00BA4AA8"/>
    <w:rsid w:val="00BA54ED"/>
    <w:rsid w:val="00BB3B80"/>
    <w:rsid w:val="00BC13D9"/>
    <w:rsid w:val="00BE0285"/>
    <w:rsid w:val="00BE6038"/>
    <w:rsid w:val="00BF1E6B"/>
    <w:rsid w:val="00BF28C0"/>
    <w:rsid w:val="00C0700C"/>
    <w:rsid w:val="00C11093"/>
    <w:rsid w:val="00C306E9"/>
    <w:rsid w:val="00C3076D"/>
    <w:rsid w:val="00C35216"/>
    <w:rsid w:val="00C40521"/>
    <w:rsid w:val="00C45C51"/>
    <w:rsid w:val="00C568BA"/>
    <w:rsid w:val="00C67713"/>
    <w:rsid w:val="00C82F06"/>
    <w:rsid w:val="00C8777C"/>
    <w:rsid w:val="00C9676E"/>
    <w:rsid w:val="00CA45D2"/>
    <w:rsid w:val="00CB08DB"/>
    <w:rsid w:val="00CC5213"/>
    <w:rsid w:val="00CD4881"/>
    <w:rsid w:val="00CD49B4"/>
    <w:rsid w:val="00CF025A"/>
    <w:rsid w:val="00D2270F"/>
    <w:rsid w:val="00D22CAC"/>
    <w:rsid w:val="00D3701D"/>
    <w:rsid w:val="00D409C3"/>
    <w:rsid w:val="00D4372E"/>
    <w:rsid w:val="00D558AA"/>
    <w:rsid w:val="00D65269"/>
    <w:rsid w:val="00DA164F"/>
    <w:rsid w:val="00DA1F74"/>
    <w:rsid w:val="00DB4BF5"/>
    <w:rsid w:val="00DC1228"/>
    <w:rsid w:val="00DC459A"/>
    <w:rsid w:val="00DF5F74"/>
    <w:rsid w:val="00E0175D"/>
    <w:rsid w:val="00E07846"/>
    <w:rsid w:val="00E229D3"/>
    <w:rsid w:val="00E34598"/>
    <w:rsid w:val="00E3499E"/>
    <w:rsid w:val="00E43E4E"/>
    <w:rsid w:val="00E759EE"/>
    <w:rsid w:val="00E8301A"/>
    <w:rsid w:val="00E83240"/>
    <w:rsid w:val="00EA1535"/>
    <w:rsid w:val="00EB1605"/>
    <w:rsid w:val="00EB6415"/>
    <w:rsid w:val="00ED0C6A"/>
    <w:rsid w:val="00ED2819"/>
    <w:rsid w:val="00ED37FC"/>
    <w:rsid w:val="00ED6147"/>
    <w:rsid w:val="00ED7A88"/>
    <w:rsid w:val="00EE04C9"/>
    <w:rsid w:val="00EE3670"/>
    <w:rsid w:val="00EF68C5"/>
    <w:rsid w:val="00F04ADC"/>
    <w:rsid w:val="00F07BB6"/>
    <w:rsid w:val="00F1537A"/>
    <w:rsid w:val="00F15435"/>
    <w:rsid w:val="00F26311"/>
    <w:rsid w:val="00F35D8A"/>
    <w:rsid w:val="00F428A0"/>
    <w:rsid w:val="00F441DA"/>
    <w:rsid w:val="00F71552"/>
    <w:rsid w:val="00F8545E"/>
    <w:rsid w:val="00FA2A1A"/>
    <w:rsid w:val="00FA5CBA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Gitternetztabelle1hellAkzent1">
    <w:name w:val="Grid Table 1 Light Accent 1"/>
    <w:basedOn w:val="NormaleTabelle"/>
    <w:uiPriority w:val="46"/>
    <w:rsid w:val="00161DF3"/>
    <w:pPr>
      <w:spacing w:after="0" w:line="240" w:lineRule="auto"/>
    </w:pPr>
    <w:tblPr>
      <w:tblStyleRowBandSize w:val="1"/>
      <w:tblStyleColBandSize w:val="1"/>
      <w:tblBorders>
        <w:top w:val="single" w:sz="4" w:space="0" w:color="F7A4A7" w:themeColor="accent1" w:themeTint="66"/>
        <w:left w:val="single" w:sz="4" w:space="0" w:color="F7A4A7" w:themeColor="accent1" w:themeTint="66"/>
        <w:bottom w:val="single" w:sz="4" w:space="0" w:color="F7A4A7" w:themeColor="accent1" w:themeTint="66"/>
        <w:right w:val="single" w:sz="4" w:space="0" w:color="F7A4A7" w:themeColor="accent1" w:themeTint="66"/>
        <w:insideH w:val="single" w:sz="4" w:space="0" w:color="F7A4A7" w:themeColor="accent1" w:themeTint="66"/>
        <w:insideV w:val="single" w:sz="4" w:space="0" w:color="F7A4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4767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767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footer1.xml" Type="http://schemas.openxmlformats.org/officeDocument/2006/relationships/footer" Id="rId13"/>
    <Relationship Target="people.xml" Type="http://schemas.microsoft.com/office/2011/relationships/people" Id="rId18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header2.xml" Type="http://schemas.openxmlformats.org/officeDocument/2006/relationships/header" Id="rId12"/>
    <Relationship Target="fontTable.xml" Type="http://schemas.openxmlformats.org/officeDocument/2006/relationships/fontTable" Id="rId17"/>
    <Relationship Target="../customXml/item2.xml" Type="http://schemas.openxmlformats.org/officeDocument/2006/relationships/customXml" Id="rId2"/>
    <Relationship Target="footer3.xml" Type="http://schemas.openxmlformats.org/officeDocument/2006/relationships/footer" Id="rId16"/>
    <Relationship Target="commentsIds.xml" Type="http://schemas.microsoft.com/office/2016/09/relationships/commentsIds" Id="rId20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header3.xml" Type="http://schemas.openxmlformats.org/officeDocument/2006/relationships/header" Id="rId15"/>
    <Relationship Target="commentsExtended.xml" Type="http://schemas.microsoft.com/office/2011/relationships/commentsExtended" Id="rId10"/>
    <Relationship Target="theme/theme1.xml" Type="http://schemas.openxmlformats.org/officeDocument/2006/relationships/theme" Id="rId19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footer2.xml" Type="http://schemas.openxmlformats.org/officeDocument/2006/relationships/footer" Id="rId14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4FC0F-08DD-4276-84EF-1E87971C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2020-11-26T10:55:00Z</dcterms:created>
  <dcterms:modified xsi:type="dcterms:W3CDTF">2020-11-26T10:55:00Z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