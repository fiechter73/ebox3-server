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Microsoft Java 17.0.11 on Windows 11 -->
    <w:p w:rsidR="003D708E" w:rsidP="00DA164F" w:rsidRDefault="003D708E" w14:paraId="38D9DC9E" w14:textId="4C5DCF98"/>
    <w:p w:rsidR="00CA45D2" w:rsidP="00983E96" w:rsidRDefault="00DB3C95" w14:paraId="638C86F6" w14:textId="72C8D7B0">
      <w:pPr>
        <w:pStyle w:val="berschrift2"/>
      </w:pPr>
      <w:r>
        <w:t>Mehrwertsteuerabrechnung</w:t>
      </w:r>
      <w:r w:rsidR="00161DF3">
        <w:t xml:space="preserve"> vom </w:t>
      </w:r>
      <w:r>
        <w:rPr/>
        <w:t xml:space="preserve">06.10.2024</w:t>
      </w:r>
      <w:proofErr w:type="spellStart"/>
      <w:proofErr w:type="spellEnd"/>
      <w:r w:rsidR="00161DF3">
        <w:t xml:space="preserve"/>
      </w:r>
      <w:r w:rsidR="00056BFE">
        <w:t xml:space="preserve"> für </w:t>
      </w:r>
      <w:r w:rsidR="00983E96">
        <w:t xml:space="preserve"/>
      </w:r>
      <w:r>
        <w:rPr/>
        <w:t xml:space="preserve">Periode: 01.01.2024 - 30.09.2024</w:t>
      </w:r>
      <w:proofErr w:type="spellStart"/>
      <w:proofErr w:type="spellEnd"/>
      <w:r w:rsidR="00983E96">
        <w:t xml:space="preserve"/>
      </w:r>
      <w:bookmarkStart w:name="_GoBack" w:id="0"/>
      <w:bookmarkEnd w:id="0"/>
      <w:r w:rsidR="00936D05">
        <w:br/>
      </w:r>
    </w:p>
    <w:p w:rsidRPr="00AA6EAD" w:rsidR="00253084" w:rsidP="00253084" w:rsidRDefault="00253084" w14:paraId="4E578CEB" w14:textId="194BA17F">
      <w:pPr>
        <w:pStyle w:val="Textkrper"/>
        <w:rPr>
          <w:b/>
          <w:bCs/>
          <w:sz w:val="24"/>
          <w:szCs w:val="36"/>
          <w:lang w:eastAsia="en-US"/>
        </w:rPr>
      </w:pPr>
      <w:r w:rsidRPr="00AA6EAD">
        <w:rPr>
          <w:b/>
          <w:bCs/>
          <w:sz w:val="24"/>
          <w:szCs w:val="36"/>
          <w:lang w:eastAsia="en-US"/>
        </w:rPr>
        <w:t>Boxen</w:t>
      </w:r>
    </w:p>
    <w:p w:rsidRPr="00253084" w:rsidR="00253084" w:rsidP="00253084" w:rsidRDefault="00253084" w14:paraId="369A48C2" w14:textId="77777777">
      <w:pPr>
        <w:pStyle w:val="Textkrper"/>
        <w:rPr>
          <w:lang w:eastAsia="en-US"/>
        </w:rPr>
      </w:pPr>
    </w:p>
    <w:tbl>
      <w:tblPr>
        <w:tblStyle w:val="Gitternetztabelle1hellAkzent1"/>
        <w:tblW w:w="14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2163"/>
        <w:gridCol w:w="2180"/>
        <w:gridCol w:w="2084"/>
        <w:gridCol w:w="2132"/>
        <w:gridCol w:w="1981"/>
        <w:gridCol w:w="1981"/>
        <w:gridCol w:w="2050"/>
      </w:tblGrid>
      <w:tr w:rsidRPr="00154C88" w:rsidR="00AA6EAD" w:rsidTr="00AA6EAD" w14:paraId="61AF6F7B" w14:textId="64939E5D">
        <w:trPr>
          <w:cnfStyle w:val="100000000000"/>
          <w:cantSplit/>
          <w:tblHeader/>
        </w:trPr>
        <w:tc>
          <w:tcPr>
            <w:cnfStyle w:val="001000000000"/>
            <w:tcW w:w="2163" w:type="dxa"/>
            <w:tcBorders>
              <w:bottom w:val="single" w:color="auto" w:sz="4" w:space="0"/>
            </w:tcBorders>
          </w:tcPr>
          <w:p w:rsidRPr="00154C88" w:rsidR="00AA6EAD" w:rsidP="00DA164F" w:rsidRDefault="00AA6EAD" w14:paraId="7001F136" w14:textId="75106282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Mieter</w:t>
            </w:r>
          </w:p>
        </w:tc>
        <w:tc>
          <w:tcPr>
            <w:tcW w:w="2180" w:type="dxa"/>
            <w:tcBorders>
              <w:bottom w:val="single" w:color="auto" w:sz="4" w:space="0"/>
            </w:tcBorders>
          </w:tcPr>
          <w:p w:rsidRPr="00154C88" w:rsidR="00AA6EAD" w:rsidP="00DA164F" w:rsidRDefault="00AA6EAD" w14:paraId="1B1B75FB" w14:textId="247326D7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Box(en)</w:t>
            </w:r>
          </w:p>
        </w:tc>
        <w:tc>
          <w:tcPr>
            <w:tcW w:w="2084" w:type="dxa"/>
            <w:tcBorders>
              <w:bottom w:val="single" w:color="auto" w:sz="4" w:space="0"/>
            </w:tcBorders>
          </w:tcPr>
          <w:p w:rsidRPr="00154C88" w:rsidR="00AA6EAD" w:rsidP="00DA164F" w:rsidRDefault="00AA6EAD" w14:paraId="0789EA64" w14:textId="02491D3B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Monat</w:t>
            </w:r>
          </w:p>
        </w:tc>
        <w:tc>
          <w:tcPr>
            <w:tcW w:w="2132" w:type="dxa"/>
            <w:tcBorders>
              <w:bottom w:val="single" w:color="auto" w:sz="4" w:space="0"/>
            </w:tcBorders>
          </w:tcPr>
          <w:p w:rsidRPr="00154C88" w:rsidR="00AA6EAD" w:rsidP="00DA164F" w:rsidRDefault="00AA6EAD" w14:paraId="50F1A763" w14:textId="6EF3D42A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Bezahlt am</w:t>
            </w:r>
          </w:p>
        </w:tc>
        <w:tc>
          <w:tcPr>
            <w:tcW w:w="1981" w:type="dxa"/>
            <w:tcBorders>
              <w:bottom w:val="single" w:color="auto" w:sz="4" w:space="0"/>
            </w:tcBorders>
          </w:tcPr>
          <w:p w:rsidR="00AA6EAD" w:rsidP="00AA6EAD" w:rsidRDefault="00AA6EAD" w14:paraId="7FE0C2FF" w14:textId="7A8DA4E9">
            <w:pPr>
              <w:jc w:val="center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Netto Preis [CHF]</w:t>
            </w:r>
          </w:p>
        </w:tc>
        <w:tc>
          <w:tcPr>
            <w:tcW w:w="1981" w:type="dxa"/>
            <w:tcBorders>
              <w:bottom w:val="single" w:color="auto" w:sz="4" w:space="0"/>
            </w:tcBorders>
          </w:tcPr>
          <w:p w:rsidR="00AA6EAD" w:rsidP="000D5C42" w:rsidRDefault="00AA6EAD" w14:paraId="453857C3" w14:textId="290358F4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Brutto Preis [CHF]</w:t>
            </w:r>
          </w:p>
        </w:tc>
        <w:tc>
          <w:tcPr>
            <w:tcW w:w="2050" w:type="dxa"/>
            <w:tcBorders>
              <w:bottom w:val="single" w:color="auto" w:sz="4" w:space="0"/>
            </w:tcBorders>
          </w:tcPr>
          <w:p w:rsidRPr="00154C88" w:rsidR="00AA6EAD" w:rsidP="000D5C42" w:rsidRDefault="00AA6EAD" w14:paraId="684E6FF7" w14:textId="2861A65F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MWST in [CHF]</w:t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74,75,1002,1003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1386.95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1499.30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117,118,119,125,126,127,128,129,130,131,132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122,123,124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120,121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Ariand Callakaj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Enzo Carnibella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43,44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891.80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Matthias Gysin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76,77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17.01.2024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1439.00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1555.55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17.01.2024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282.45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305.35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848.85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917.60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68.75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Jana Reitmajer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Silvio  Urben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277.40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Tobias tom Dieck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17.01.2024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428.75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7,8,1007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646.50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698.85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15,16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22.03.2024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0.50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430.15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23.02.2024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Jenusan Varatharajan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Samuel Zürcher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Januar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Reto 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74,75,1002,1003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1386.95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1499.30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117,118,119,125,126,127,128,129,130,131,132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122,123,124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120,121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Urs &amp; Nicole Annaheim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Stefan Burmeister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Ariand Callakaj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Enzo Carnibella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Mario Cunsolo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13.02.2024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13.02.2024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Jonas Eggenschwiler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15,16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538.95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Natascha Elsener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Lorik Elshani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Dominique Fischle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Jan Flury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472.50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43,44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891.80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Matthias Gysin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Steeve Hostettler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76,77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1439.00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1555.55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924.25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Leotrim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205.95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Roger Kräuchi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Felix Kunz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Deniz  Lebovci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23,24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Hansjürg Lüthi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Malek Mazouz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444.05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Natalie Neuenschwander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Sascha  Niederhauser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Roman Oggier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21.02.2024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Jana Reitmajer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273.85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20.50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Roger &amp; Doris Stephani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192.80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208.40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Silvio  Urben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256.85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277.65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Jules Wyss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Simon  Zeller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188.00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Samuel Zürcher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464.50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502.10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Tobias tom Dieck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428.75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7,8,1007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646.50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698.85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430.15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Jenusan Varatharajan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Nico Scheffler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Delacktion Kanagasapabathi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Lou Felber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29,30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Februar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407.30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Aurela Aliu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Reto 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74,75,1002,1003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1386.95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1499.30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117,118,119,125,126,127,128,129,130,131,132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122,123,124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120,121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Urs &amp; Nicole Annaheim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Stefan Burmeister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Ariand Callakaj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Enzo Carnibella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Mario Cunsolo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Jonas Eggenschwiler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15,16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538.95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Natascha Elsener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Lorik Elshani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Dominique Fischle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Jan Flury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20.02.2024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472.50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43,44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891.80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Matthias Gysin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Steeve Hostettler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76,77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1439.00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1555.55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924.25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Leotrim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205.95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Roger Kräuchi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Felix Kunz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Deniz  Lebovci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23,24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Hansjürg Lüthi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Malek Mazouz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444.05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Natalie Neuenschwander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Sascha  Niederhauser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Roman Oggier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244.20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264.00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Jana Reitmajer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273.85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20.50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Roger &amp; Doris Stephani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Silvio  Urben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256.85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277.65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Jules Wyss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Simon  Zeller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188.00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Samuel Zürcher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464.50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502.10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Tobias tom Dieck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428.75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7,8,1007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646.50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698.85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430.15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Jenusan Varatharajan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Delacktion Kanagasapabathi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Lou Felber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29,30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März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407.30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Aurela Aliu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Reto 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74,75,1002,1003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1386.95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1499.30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117,118,119,125,126,127,128,129,130,131,132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122,123,124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120,121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Urs &amp; Nicole Annaheim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Stefan Burmeister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Ariand Callakaj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Enzo Carnibella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Mario Cunsolo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18.04.2024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18.04.2024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Jonas Eggenschwiler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15,16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538.95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Natascha Elsener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Lorik Elshani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Dominique Fischle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Jan Flury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20.03.2024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472.50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43,44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891.80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Matthias Gysin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Steeve Hostettler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76,77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1439.00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1555.55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924.25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Leotrim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205.95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Roger Kräuchi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Felix Kunz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Deniz  Lebovci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23,24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Hansjürg Lüthi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Malek Mazouz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444.05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Natalie Neuenschwander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Sascha  Niederhauser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Roman Oggier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245.80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265.70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Jana Reitmajer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Roger &amp; Doris Stephani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Silvio  Urben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277.40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Jules Wyss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Simon  Zeller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188.00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Samuel Zürcher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464.50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502.10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Tobias tom Dieck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11.04.2024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428.75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7,8,1007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646.50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698.85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430.15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Jenusan Varatharajan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Delacktion Kanagasapabathi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Lou Felber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29,30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407.30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April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Aurela Aliu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Reto 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74,75,1002,1003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1386.95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1499.30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117,118,119,125,126,127,128,129,130,131,132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122,123,124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120,121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Urs &amp; Nicole Annaheim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Stefan Burmeister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Ariand Callakaj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Enzo Carnibella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13.05.2024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Mario Cunsolo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Jonas Eggenschwiler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15,16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538.95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Natascha Elsener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Dominique Fischle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Jan Flury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472.50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43,44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891.80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Matthias Gysin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Steeve Hostettler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76,77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1439.00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1555.55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924.25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Leotrim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205.95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Roger Kräuchi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Felix Kunz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Deniz  Lebovci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23,24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Hansjürg Lüthi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Malek Mazouz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444.05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Natalie Neuenschwander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Sascha  Niederhauser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Roman Oggier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245.80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265.70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Jana Reitmajer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Roger &amp; Doris Stephani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Silvio  Urben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277.40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Jules Wyss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Simon  Zeller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188.00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Samuel Zürcher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464.50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502.10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Tobias tom Dieck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428.75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7,8,1007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646.50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698.85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430.15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Delacktion Kanagasapabathi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Lou Felber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29,30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407.30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Mai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Aurela Aliu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Reto 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74,75,1002,1003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1386.95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1499.30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117,118,119,125,126,127,128,129,130,131,132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122,123,124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120,121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Urs &amp; Nicole Annaheim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Stefan Burmeister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Enzo Carnibella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Mario Cunsolo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Jonas Eggenschwiler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15,16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538.95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Natascha Elsener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Dominique Fischle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Jan Flury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472.50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43,44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891.80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Matthias Gysin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Steeve Hostettler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76,77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1439.00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1555.55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924.25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Leotrim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205.95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Roger Kräuchi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Felix Kunz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Deniz  Lebovci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23,24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Hansjürg Lüthi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Malek Mazouz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444.05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Natalie Neuenschwander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Sascha  Niederhauser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Roman Oggier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245.80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265.70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Jana Reitmajer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Roger &amp; Doris Stephani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Silvio  Urben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277.40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Jules Wyss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Simon  Zeller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188.00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Samuel Zürcher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12.06.2024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Tobias tom Dieck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428.75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7,8,1007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646.30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698.65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430.15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Delacktion Kanagasapabathi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Lou Felber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29,30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407.30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10.06.2024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Francesco Danilo  Chiové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Juni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Aurela Aliu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Reto 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74,75,1002,1003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1386.95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1499.30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117,118,119,125,126,127,128,129,130,131,132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122,123,124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120,121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Urs &amp; Nicole Annaheim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Stefan Burmeister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Enzo Carnibella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Mario Cunsolo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24.06.2024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Jonas Eggenschwiler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15,16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538.95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Natascha Elsener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Dominique Fischle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Jan Flury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20.06.2024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472.50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43,44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891.80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Matthias Gysin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Steeve Hostettler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76,77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1439.00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1555.55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924.25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Leotrim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205.95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Roger Kräuchi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Felix Kunz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Deniz  Lebovci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23,24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Patrick  Lerch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Hansjürg Lüthi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Malek Mazouz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444.05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Natalie Neuenschwander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Sascha  Niederhauser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Roman Oggier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245.80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265.70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Jana Reitmajer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Roger &amp; Doris Stephani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Silvio  Urben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277.40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Jules Wyss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Simon  Zeller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188.00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Tobias tom Dieck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428.75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430.15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Delacktion Kanagasapabathi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Lou Felber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29,30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28.06.2024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407.30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Francesco Danilo  Chiové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David Achermann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Slobodan Stojanovic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7,8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723.20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54.20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Juli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Aurela Aliu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Reto 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74,75,1002,1003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1386.95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1499.30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117,118,119,125,126,127,128,129,130,131,132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122,123,124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120,121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Urs &amp; Nicole Annaheim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Stefan Burmeister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Enzo Carnibella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Mario Cunsolo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Jonas Eggenschwiler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15,16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538.95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Natascha Elsener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Dominique Fischle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Jan Flury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472.50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43,44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891.80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Matthias Gysin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76,77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1439.00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1555.55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924.25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Leotrim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205.95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Roger Kräuchi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Felix Kunz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Deniz  Lebovci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23,24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Srecko Lukic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Hansjürg Lüthi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Malek Mazouz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444.05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Natalie Neuenschwander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Sascha  Niederhauser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Roman Oggier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245.80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265.70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Jana Reitmajer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Durmishi Rushit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Roger &amp; Doris Stephani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25.07.2024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Silvio  Urben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277.40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Jules Wyss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Simon  Zeller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188.00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Tobias tom Dieck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08.08.2024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428.75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430.15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Delacktion Kanagasapabathi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Lou Felber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29,30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23.08.2024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407.30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Francesco Danilo  Chiové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Dominik Pereira Alves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David Achermann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Slobodan Stojanovic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7,8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12.08.2024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669.75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724.00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54.25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Helder Jose Correia Nogueira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August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88.60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Aurela Aliu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23.08.2024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Reto Affolter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74,75,1002,1003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1386.95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1499.30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117,118,119,125,126,127,128,129,130,131,132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832.15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122,123,124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Tolga und Kaan Akin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120,121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Anderegg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Urs &amp; Nicole Annaheim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Stefan Burmeister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Enzo Carnibella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Mario Cunsolo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23.08.2024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Milan Dinic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23.08.2024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Jonas Eggenschwiler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15,16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538.95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Michael Ellenberger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779.00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842.10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Natascha Elsener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Christoph  Erb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Kadri Ersöz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Jürgen Feltig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Dominique Fischle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Jan Flury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Carlos Gennes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Dominic Glutz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49,104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472.50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510.75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43,44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825.00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891.80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66.80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Shanjith Gunabalan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Matthias Gysin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Beat Heiniger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9,10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45.10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Lulezim Ismaili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76,77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1439.00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1555.55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116.55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Zdenko Juric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Remo Jäggi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877.75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855.00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924.25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Leotrim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205.95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Karl Keller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Roger Kräuchi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Felix Kunz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Deniz  Lebovci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23,24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323.00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Hansjürg Lüthi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Malek Mazouz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Andreas Meerstetter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02.09.2024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306.45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Ranieri Moriconi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Diana Murmann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221.50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444.05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Natalie Neuenschwander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Sascha  Niederhauser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141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Adrian Reist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280.55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378.90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105,106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Arnold Schmocker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Michel Seibel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59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06.09.2024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258.50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Roger &amp; Doris Stephani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Lage da Silva Tiago Manuel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33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26.08.2024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Helmar Utz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324.85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Jules Wyss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Simon  Zeller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188.00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Tobias tom Dieck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57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428.75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Bünül Özgür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866.95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Morina Muzafer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1,2,3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430.15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34.85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Delacktion Kanagasapabathi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1001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Lou Felber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29,30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23.08.2024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407.30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440.30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Francesco Danilo  Chiové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24.00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David Achermann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Slobodan Stojanovic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6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30.08.2024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357.25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Alexandru 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7,8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03.09.2024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647.55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52.45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Markovic Savo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05.09.2024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1008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152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01.09.2024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42E84B9" w14:textId="43C718D9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DA164F" w:rsidRDefault="00AA6EAD" w14:paraId="3F1DE737" w14:textId="1B52C13A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Mentor Kastrati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2254BED1" w14:textId="6A176829">
            <w:pPr>
              <w:cnfStyle w:val="000000000000"/>
            </w:pPr>
            <w:r>
              <w:t xml:space="preserve"/>
            </w:r>
            <w:r>
              <w:rPr/>
              <w:t xml:space="preserve">155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F428A0" w:rsidRDefault="00AA6EAD" w14:paraId="28291871" w14:textId="7471DE44">
            <w:pPr>
              <w:cnfStyle w:val="000000000000"/>
            </w:pPr>
            <w:r>
              <w:t xml:space="preserve"/>
            </w:r>
            <w:r>
              <w:rPr/>
              <w:t xml:space="preserve">September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DA164F" w:rsidRDefault="00AA6EAD" w14:paraId="4B9B6996" w14:textId="5DD171A6">
            <w:pPr>
              <w:cnfStyle w:val="000000000000"/>
            </w:pPr>
            <w:r>
              <w:t xml:space="preserve"/>
            </w:r>
            <w:r>
              <w:rPr/>
              <w:t xml:space="preserve">04.09.2024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2D9D4156" w14:textId="3410901C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14224BE9" w14:textId="66002B74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F5F72" w:rsidRDefault="00AA6EAD" w14:paraId="06EB8549" w14:textId="3C1748B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5.95</w:t>
            </w:r>
            <w:proofErr w:type="spellStart"/>
            <w:proofErr w:type="spellEnd"/>
            <w:r>
              <w:t xml:space="preserve"/>
            </w:r>
          </w:p>
        </w:tc>
      </w:tr>
    </w:tbl>
    <w:p w:rsidRPr="0016196C" w:rsidR="004B5377" w:rsidP="00615F4F" w:rsidRDefault="004B5377" w14:paraId="78C93D84" w14:textId="5B49DDBF">
      <w:pPr>
        <w:rPr>
          <w:sz w:val="10"/>
          <w:szCs w:val="14"/>
        </w:rPr>
      </w:pPr>
    </w:p>
    <w:tbl>
      <w:tblPr>
        <w:tblStyle w:val="Gitternetztabelle1hellAkzent1"/>
        <w:tblW w:w="14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6379"/>
        <w:gridCol w:w="2219"/>
        <w:gridCol w:w="1734"/>
        <w:gridCol w:w="2142"/>
        <w:gridCol w:w="2097"/>
      </w:tblGrid>
      <w:tr w:rsidRPr="00491F99" w:rsidR="007D4B49" w:rsidTr="008F38CE" w14:paraId="33905AC1" w14:textId="77777777">
        <w:trPr>
          <w:cnfStyle w:val="100000000000"/>
          <w:cantSplit/>
        </w:trPr>
        <w:tc>
          <w:tcPr>
            <w:cnfStyle w:val="001000000000"/>
            <w:tcW w:w="6379" w:type="dxa"/>
            <w:shd w:val="clear" w:color="auto" w:fill="auto"/>
          </w:tcPr>
          <w:p w:rsidRPr="00491F99" w:rsidR="007D4B49" w:rsidP="00D53A6C" w:rsidRDefault="007D4B49" w14:paraId="2BFF63C9" w14:textId="790A8E92">
            <w:r w:rsidRPr="00491F99">
              <w:t>Total Betrag</w:t>
            </w:r>
          </w:p>
        </w:tc>
        <w:tc>
          <w:tcPr>
            <w:tcW w:w="2219" w:type="dxa"/>
            <w:shd w:val="clear" w:color="auto" w:fill="auto"/>
          </w:tcPr>
          <w:p w:rsidRPr="00491F99" w:rsidR="007D4B49" w:rsidP="00D53A6C" w:rsidRDefault="007D4B49" w14:paraId="7FA3E644" w14:textId="5CC7E264">
            <w:pPr>
              <w:cnfStyle w:val="100000000000"/>
            </w:pPr>
            <w:r w:rsidRPr="00491F99">
              <w:t xml:space="preserve"/>
            </w:r>
            <w:r>
              <w:rPr/>
              <w:t xml:space="preserve">Periode: 01.01.2024 - 30.09.2024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1734" w:type="dxa"/>
          </w:tcPr>
          <w:p w:rsidRPr="00491F99" w:rsidR="007D4B49" w:rsidP="001F5F72" w:rsidRDefault="007D4B49" w14:paraId="4A5A82B6" w14:textId="23CA337E">
            <w:pPr>
              <w:jc w:val="right"/>
              <w:cnfStyle w:val="100000000000"/>
            </w:pPr>
            <w:r>
              <w:t xml:space="preserve"/>
            </w:r>
            <w:r>
              <w:rPr/>
              <w:t xml:space="preserve">232903.45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42" w:type="dxa"/>
            <w:shd w:val="clear" w:color="auto" w:fill="auto"/>
          </w:tcPr>
          <w:p w:rsidRPr="00491F99" w:rsidR="007D4B49" w:rsidP="001F5F72" w:rsidRDefault="007D4B49" w14:paraId="7292F56A" w14:textId="07475AAC">
            <w:pPr>
              <w:jc w:val="right"/>
              <w:cnfStyle w:val="100000000000"/>
            </w:pPr>
            <w:r>
              <w:t xml:space="preserve"/>
            </w:r>
            <w:r>
              <w:rPr/>
              <w:t xml:space="preserve">251767.65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7" w:type="dxa"/>
            <w:shd w:val="clear" w:color="auto" w:fill="auto"/>
          </w:tcPr>
          <w:p w:rsidRPr="00491F99" w:rsidR="007D4B49" w:rsidP="001F5F72" w:rsidRDefault="007D4B49" w14:paraId="4DC5AD26" w14:textId="0055B1CF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18864.20</w:t>
            </w:r>
            <w:proofErr w:type="spellStart"/>
            <w:proofErr w:type="spellEnd"/>
            <w:r w:rsidRPr="00491F99">
              <w:t xml:space="preserve"/>
            </w:r>
          </w:p>
        </w:tc>
      </w:tr>
    </w:tbl>
    <w:p w:rsidR="004B5377" w:rsidP="00615F4F" w:rsidRDefault="004B5377" w14:paraId="3BCCDEB3" w14:textId="22ABF8DB"/>
    <w:p w:rsidRPr="00AA6EAD" w:rsidR="00183D83" w:rsidP="00183D83" w:rsidRDefault="00183D83" w14:paraId="690FF4AC" w14:textId="0B8EF0A6">
      <w:pPr>
        <w:pStyle w:val="Textkrper"/>
        <w:rPr>
          <w:b/>
          <w:bCs/>
          <w:sz w:val="24"/>
          <w:szCs w:val="36"/>
          <w:lang w:eastAsia="en-US"/>
        </w:rPr>
      </w:pPr>
      <w:r w:rsidRPr="00AA6EAD">
        <w:rPr>
          <w:b/>
          <w:bCs/>
          <w:sz w:val="24"/>
          <w:szCs w:val="36"/>
          <w:lang w:eastAsia="en-US"/>
        </w:rPr>
        <w:t>Strom</w:t>
      </w:r>
    </w:p>
    <w:p w:rsidRPr="00253084" w:rsidR="00183D83" w:rsidP="00183D83" w:rsidRDefault="00183D83" w14:paraId="242A5137" w14:textId="77777777">
      <w:pPr>
        <w:pStyle w:val="Textkrper"/>
        <w:rPr>
          <w:lang w:eastAsia="en-US"/>
        </w:rPr>
      </w:pPr>
    </w:p>
    <w:tbl>
      <w:tblPr>
        <w:tblStyle w:val="Gitternetztabelle1hellAkzent1"/>
        <w:tblW w:w="14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2163"/>
        <w:gridCol w:w="2180"/>
        <w:gridCol w:w="2084"/>
        <w:gridCol w:w="2132"/>
        <w:gridCol w:w="1981"/>
        <w:gridCol w:w="1981"/>
        <w:gridCol w:w="2050"/>
      </w:tblGrid>
      <w:tr w:rsidRPr="00154C88" w:rsidR="00AA6EAD" w:rsidTr="00AA6EAD" w14:paraId="608A1EC9" w14:textId="77777777">
        <w:trPr>
          <w:cnfStyle w:val="100000000000"/>
          <w:cantSplit/>
          <w:tblHeader/>
        </w:trPr>
        <w:tc>
          <w:tcPr>
            <w:cnfStyle w:val="001000000000"/>
            <w:tcW w:w="2163" w:type="dxa"/>
            <w:tcBorders>
              <w:bottom w:val="single" w:color="auto" w:sz="4" w:space="0"/>
            </w:tcBorders>
          </w:tcPr>
          <w:p w:rsidRPr="00154C88" w:rsidR="00AA6EAD" w:rsidP="00131B39" w:rsidRDefault="00AA6EAD" w14:paraId="067A5F95" w14:textId="77777777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Mieter</w:t>
            </w:r>
          </w:p>
        </w:tc>
        <w:tc>
          <w:tcPr>
            <w:tcW w:w="2180" w:type="dxa"/>
            <w:tcBorders>
              <w:bottom w:val="single" w:color="auto" w:sz="4" w:space="0"/>
            </w:tcBorders>
          </w:tcPr>
          <w:p w:rsidRPr="00154C88" w:rsidR="00AA6EAD" w:rsidP="00131B39" w:rsidRDefault="00AA6EAD" w14:paraId="1FB19E3D" w14:textId="214C0EF1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Status</w:t>
            </w:r>
          </w:p>
        </w:tc>
        <w:tc>
          <w:tcPr>
            <w:tcW w:w="2084" w:type="dxa"/>
            <w:tcBorders>
              <w:bottom w:val="single" w:color="auto" w:sz="4" w:space="0"/>
            </w:tcBorders>
          </w:tcPr>
          <w:p w:rsidRPr="00154C88" w:rsidR="00AA6EAD" w:rsidP="00131B39" w:rsidRDefault="00AA6EAD" w14:paraId="7C104C18" w14:textId="77777777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Monat</w:t>
            </w:r>
          </w:p>
        </w:tc>
        <w:tc>
          <w:tcPr>
            <w:tcW w:w="2132" w:type="dxa"/>
            <w:tcBorders>
              <w:bottom w:val="single" w:color="auto" w:sz="4" w:space="0"/>
            </w:tcBorders>
          </w:tcPr>
          <w:p w:rsidRPr="00154C88" w:rsidR="00AA6EAD" w:rsidP="00131B39" w:rsidRDefault="00AA6EAD" w14:paraId="18442EEE" w14:textId="77777777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Bezahlt am</w:t>
            </w:r>
          </w:p>
        </w:tc>
        <w:tc>
          <w:tcPr>
            <w:tcW w:w="1981" w:type="dxa"/>
            <w:tcBorders>
              <w:bottom w:val="single" w:color="auto" w:sz="4" w:space="0"/>
            </w:tcBorders>
          </w:tcPr>
          <w:p w:rsidR="00AA6EAD" w:rsidP="000D5C42" w:rsidRDefault="00AA6EAD" w14:paraId="71051EEB" w14:textId="5D8DA055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Netto Preis [CHF]</w:t>
            </w:r>
          </w:p>
        </w:tc>
        <w:tc>
          <w:tcPr>
            <w:tcW w:w="1981" w:type="dxa"/>
            <w:tcBorders>
              <w:bottom w:val="single" w:color="auto" w:sz="4" w:space="0"/>
            </w:tcBorders>
          </w:tcPr>
          <w:p w:rsidR="00AA6EAD" w:rsidP="000D5C42" w:rsidRDefault="00AA6EAD" w14:paraId="53BA48C4" w14:textId="3D191D2E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Brutto Preis [CHF]</w:t>
            </w:r>
          </w:p>
        </w:tc>
        <w:tc>
          <w:tcPr>
            <w:tcW w:w="2050" w:type="dxa"/>
            <w:tcBorders>
              <w:bottom w:val="single" w:color="auto" w:sz="4" w:space="0"/>
            </w:tcBorders>
          </w:tcPr>
          <w:p w:rsidRPr="00154C88" w:rsidR="00AA6EAD" w:rsidP="000D5C42" w:rsidRDefault="00AA6EAD" w14:paraId="0AC91DD5" w14:textId="0DD8DD9B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MWST in [CHF]</w:t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Muzafer Morina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01-01-2021-31-12-2023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08.01.2024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Fischle Dominique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-22.20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-23.90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Elshani Lorik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-23.70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-25.50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Grosu Alexandru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01-12-2023-31-12-2023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18.03.2024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34.35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Lerch Patrick 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462.00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497.55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Heiniger Beat Firma HEMA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01-07-2022-31-12-2023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-84.60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-91.10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-6.50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Heiniger Beat Firma HEMA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01-07-2021-31-12-2023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Moriconi Ranieri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-46.85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Affolter Reto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-54.00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-58.15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Ersöz Kadri E&amp;A Kurier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Ellenberger Michael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17.01.2024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0.30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Reist Adrian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-52.80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-56.85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-4.05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Gysin Matthias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-19.50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Cunsolo Mario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01-07-2022-31-12-2023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-14.65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-15.80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Burmeister Stefan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-51.45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Kastrati Leotrim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113.80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122.55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Urben  Silvio 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31.01.2024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Lebovci Deniz  DL Drum School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14.03.2024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175.90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189.45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Meerstetter Andreas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-53.80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-57.95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Moriconi Ranieri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-33.35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-35.90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-2.55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Scheffler Nico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-27.80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-29.95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Tiago Manuel Lage da Silva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-47.75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-51.45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Lukic Srecko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20.03.2024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56.15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4.30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Ismaili Lulezim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09.01.2024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51.35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55.30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Savo Markovic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17.01.2024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Gunabalan Shanjith virtual-technik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11.01.2024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334.30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360.05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Gennes Carlos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01-06-2023-31-12-2023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-26.15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-28.15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Anderegg Beat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01-07-2021-31-12-2023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-109.15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-117.55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Schmocker Arnold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-54.80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Glutz Dominic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-96.80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-104.25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-7.45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Fluri Jan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-25.60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-27.55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Murmann Diana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08.01.2024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113.40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8.75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Utz Helmar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-44.20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-47.60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Zeller Simon 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-40.40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-43.50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Kastrati Mentor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01-11-2023-31-12-2023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272.30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Zürcher Samuel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25.06.2024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-54.00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-58.15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Seibel Michel easy-help GmbH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08.01.2024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Oggier Roman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126.00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135.70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Kräuchi Roger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-53.90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-58.05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Kastrati Mentor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01-11-2023-31-12-2023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Juric Zdenko Jurisol Isolationen Heizungen Sanitär Kälte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21.02.2024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782.70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Özgür Bünül Momioli Ticasa AG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01-07-2022-31-12-2023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-77.85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-83.85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-6.00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Pereira Alves  Dominik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01-01-2022-31-12-2023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-33.45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-36.05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Gennes Carlos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01-02-2023-31-12-2023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16.01.2024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-40.90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-44.05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Eggenschwiler Jonas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01-07-2022-31-12-2023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25.06.2024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-58.40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-62.90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-4.50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Jäggi Remo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01-06-2023-31-12-2023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-21.85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-23.55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-1.70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Akin Tolga und Kaan Akin Logistik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397.50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428.10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30.60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Ellenberger Michael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17.01.2024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Akin Tolga und Kaan Akin Logistik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01-11-2023-31-12-2023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975.90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1051.05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75.15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Stephani Roger &amp; Doris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01-07-2022-31-12-2023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-51.35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-55.30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Annaheim Urs &amp; Nicole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1.30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Mazouz Malek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08.01.2024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50.60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54.50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Keller Karl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-43.75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-47.10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Erb Christoph 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01-08-2022-31-12-2023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15.01.2024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27.70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Lüthi Hansjürg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02.02.2024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tom Dieck Tobias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30.01.2024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746.60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804.10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57.50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Correia Nogueira Helder Jose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27.02.2024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112.00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120.60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8.60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Dogan Murat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01-01-2023-31-12-2023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14.02.2024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-38.45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-41.40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Scheffler Nico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01-01-2024-29-02-2024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-2.95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-0.25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Elshani Lorik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01-01-2024-31-03-2024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08.04.2024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-8.30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-8.95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-0.65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Akin Tolga und Kaan Akin Logistik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01-01-2024-31-03-2024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14.05.2024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2165.20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2340.60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175.40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Akin Tolga und Kaan Akin Logistik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01-04-2024-31-05-2024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17.06.2024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1115.15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1205.50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90.35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Kastrati Mentor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01-01-2024-31-05-2024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26.06.2024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496.55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536.75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40.20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Lerch Patrick 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01.07.2024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41.55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44.90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Grosu Alexandru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01-04-2024-30-06-2024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0.10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Grosu Alexandru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78.20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Zürcher Samuel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-54.00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-58.35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-4.35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Muzafer Morina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Ersöz Kadri E&amp;A Kurier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13.08.2024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Ellenberger Michael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01-01-2024-31-12-2024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57.50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62.15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Kastrati Leotrim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201.40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217.70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16.30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Urben  Silvio 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1.90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Lebovci Deniz  DL Drum School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209.10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226.05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16.95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Correia Nogueira Helder Jose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29.07.2024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145.40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157.20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11.80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Felber Lou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01-02-2024-30-06-2024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17.07.2024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354.10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382.80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28.70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Kunz Felix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01-10-2023-30-06-2024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-36.90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-39.90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-3.00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Lukic Srecko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64.55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69.80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Ismaili Lulezim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10.07.2024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156.25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168.90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12.65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Gunabalan Shanjith virtual-technik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22.07.2024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388.65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420.15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31.50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Frau Murmann Diana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175.15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189.35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14.20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tom Dieck Tobias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02.08.2024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361.70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391.00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29.30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Oggier Roman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15.07.2024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239.60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259.00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Kastrati Mentor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15.08.2024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65.00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Akin Tolga und Kaan Akin Logistik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940.00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1016.15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76.15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&amp; Frau Akin Tolga und Kaan Akin Logistik GmbH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01-06-2024-30-06-2024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16.07.2024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597.70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646.10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48.40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Juric Zdenko Jurisol Isolationen Heizungen Sanitär Kälte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27.08.2024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1286.85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1391.10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104.25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Mazouz Malek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01-01-2024-30-06-2024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15.07.2024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29.30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31.65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2.35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65AB09F1" w14:textId="77777777">
        <w:trPr>
          <w:cantSplit/>
        </w:trPr>
        <w:tc>
          <w:tcPr>
            <w:cnfStyle w:val="001000000000"/>
            <w:tcW w:w="2163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2DCBFDE1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Herr Lukic Srecko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8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D77A0F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84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6723258" w14:textId="77777777">
            <w:pPr>
              <w:cnfStyle w:val="000000000000"/>
            </w:pPr>
            <w:r>
              <w:t xml:space="preserve"/>
            </w:r>
            <w:r>
              <w:rPr/>
              <w:t xml:space="preserve">01-07-2024-31-08-2024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2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560229D7" w14:textId="77777777">
            <w:pPr>
              <w:cnfStyle w:val="000000000000"/>
            </w:pPr>
            <w:r>
              <w:t xml:space="preserve"/>
            </w:r>
            <w:r>
              <w:rPr/>
              <w:t xml:space="preserve">29.08.2024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0589155E" w14:textId="2CDE0CCA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21.20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81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3C763B73" w14:textId="455843D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22.90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5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2C0C0F13" w14:textId="723A549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1.70</w:t>
            </w:r>
            <w:proofErr w:type="spellStart"/>
            <w:proofErr w:type="spellEnd"/>
            <w:r>
              <w:t xml:space="preserve"/>
            </w:r>
          </w:p>
        </w:tc>
      </w:tr>
    </w:tbl>
    <w:p w:rsidRPr="0016196C" w:rsidR="00183D83" w:rsidP="00183D83" w:rsidRDefault="00183D83" w14:paraId="6DA94BAC" w14:textId="77777777">
      <w:pPr>
        <w:rPr>
          <w:sz w:val="10"/>
          <w:szCs w:val="14"/>
        </w:rPr>
      </w:pPr>
    </w:p>
    <w:tbl>
      <w:tblPr>
        <w:tblStyle w:val="Gitternetztabelle1hellAkzent1"/>
        <w:tblW w:w="144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6379"/>
        <w:gridCol w:w="1892"/>
        <w:gridCol w:w="1908"/>
        <w:gridCol w:w="2156"/>
        <w:gridCol w:w="2094"/>
      </w:tblGrid>
      <w:tr w:rsidRPr="00491F99" w:rsidR="00AA6EAD" w:rsidTr="008F38CE" w14:paraId="02034B66" w14:textId="77777777">
        <w:trPr>
          <w:cnfStyle w:val="100000000000"/>
          <w:cantSplit/>
        </w:trPr>
        <w:tc>
          <w:tcPr>
            <w:cnfStyle w:val="001000000000"/>
            <w:tcW w:w="6379" w:type="dxa"/>
          </w:tcPr>
          <w:p w:rsidRPr="00491F99" w:rsidR="00AA6EAD" w:rsidP="00131B39" w:rsidRDefault="00AA6EAD" w14:paraId="12C8FF9F" w14:textId="77777777">
            <w:r w:rsidRPr="00491F99">
              <w:t>Total Betrag</w:t>
            </w:r>
          </w:p>
        </w:tc>
        <w:tc>
          <w:tcPr>
            <w:tcW w:w="1892" w:type="dxa"/>
          </w:tcPr>
          <w:p w:rsidRPr="00491F99" w:rsidR="00AA6EAD" w:rsidP="00131B39" w:rsidRDefault="00AA6EAD" w14:paraId="44032D3C" w14:textId="77777777">
            <w:pPr>
              <w:cnfStyle w:val="100000000000"/>
            </w:pPr>
            <w:r w:rsidRPr="00491F99">
              <w:t xml:space="preserve"/>
            </w:r>
            <w:r>
              <w:rPr/>
              <w:t xml:space="preserve">Periode: 01.01.2024 - 30.09.2024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1908" w:type="dxa"/>
          </w:tcPr>
          <w:p w:rsidRPr="00491F99" w:rsidR="00AA6EAD" w:rsidP="00131B39" w:rsidRDefault="00AA6EAD" w14:paraId="6B560374" w14:textId="64E27ED8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12837.90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2156" w:type="dxa"/>
          </w:tcPr>
          <w:p w:rsidRPr="00491F99" w:rsidR="00AA6EAD" w:rsidP="00131B39" w:rsidRDefault="00AA6EAD" w14:paraId="1DF4219D" w14:textId="1BEFC9E4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13863.10</w:t>
            </w:r>
            <w:proofErr w:type="spellStart"/>
            <w:proofErr w:type="spellEnd"/>
            <w:r w:rsidR="00BA4F98">
              <w:t xml:space="preserve"/>
            </w:r>
          </w:p>
        </w:tc>
        <w:tc>
          <w:tcPr>
            <w:tcW w:w="2094" w:type="dxa"/>
          </w:tcPr>
          <w:p w:rsidRPr="00491F99" w:rsidR="00AA6EAD" w:rsidP="00131B39" w:rsidRDefault="00AA6EAD" w14:paraId="48EB32A9" w14:textId="156F271C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1025.20</w:t>
            </w:r>
            <w:proofErr w:type="spellStart"/>
            <w:proofErr w:type="spellEnd"/>
            <w:r w:rsidRPr="00491F99">
              <w:t xml:space="preserve"/>
            </w:r>
          </w:p>
        </w:tc>
      </w:tr>
    </w:tbl>
    <w:p w:rsidR="00183D83" w:rsidP="00183D83" w:rsidRDefault="00183D83" w14:paraId="53703EE7" w14:textId="77777777"/>
    <w:p w:rsidRPr="00AA6EAD" w:rsidR="00183D83" w:rsidP="00183D83" w:rsidRDefault="00183D83" w14:paraId="29BF66BD" w14:textId="2F17238F">
      <w:pPr>
        <w:pStyle w:val="Textkrper"/>
        <w:rPr>
          <w:b/>
          <w:bCs/>
          <w:sz w:val="24"/>
          <w:szCs w:val="36"/>
          <w:lang w:eastAsia="en-US"/>
        </w:rPr>
      </w:pPr>
      <w:r w:rsidRPr="00AA6EAD">
        <w:rPr>
          <w:b/>
          <w:bCs/>
          <w:sz w:val="24"/>
          <w:szCs w:val="36"/>
          <w:lang w:eastAsia="en-US"/>
        </w:rPr>
        <w:t>Rechnungen</w:t>
      </w:r>
    </w:p>
    <w:p w:rsidRPr="00253084" w:rsidR="00183D83" w:rsidP="00183D83" w:rsidRDefault="00183D83" w14:paraId="2ED536AE" w14:textId="77777777">
      <w:pPr>
        <w:pStyle w:val="Textkrper"/>
        <w:rPr>
          <w:lang w:eastAsia="en-US"/>
        </w:rPr>
      </w:pPr>
    </w:p>
    <w:tbl>
      <w:tblPr>
        <w:tblStyle w:val="Gitternetztabelle1hellAkzent1"/>
        <w:tblW w:w="14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2161"/>
        <w:gridCol w:w="2178"/>
        <w:gridCol w:w="2096"/>
        <w:gridCol w:w="2130"/>
        <w:gridCol w:w="1979"/>
        <w:gridCol w:w="1979"/>
        <w:gridCol w:w="2048"/>
      </w:tblGrid>
      <w:tr w:rsidRPr="00154C88" w:rsidR="00AA6EAD" w:rsidTr="00AA6EAD" w14:paraId="5D8B76DE" w14:textId="77777777">
        <w:trPr>
          <w:cnfStyle w:val="100000000000"/>
          <w:cantSplit/>
          <w:tblHeader/>
        </w:trPr>
        <w:tc>
          <w:tcPr>
            <w:cnfStyle w:val="001000000000"/>
            <w:tcW w:w="2161" w:type="dxa"/>
            <w:tcBorders>
              <w:bottom w:val="single" w:color="auto" w:sz="4" w:space="0"/>
            </w:tcBorders>
          </w:tcPr>
          <w:p w:rsidRPr="00154C88" w:rsidR="00AA6EAD" w:rsidP="00131B39" w:rsidRDefault="00AA6EAD" w14:paraId="449F78C4" w14:textId="77777777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Mieter</w:t>
            </w:r>
          </w:p>
        </w:tc>
        <w:tc>
          <w:tcPr>
            <w:tcW w:w="2178" w:type="dxa"/>
            <w:tcBorders>
              <w:bottom w:val="single" w:color="auto" w:sz="4" w:space="0"/>
            </w:tcBorders>
          </w:tcPr>
          <w:p w:rsidRPr="00154C88" w:rsidR="00AA6EAD" w:rsidP="00131B39" w:rsidRDefault="00AA6EAD" w14:paraId="34E8E2F3" w14:textId="3D79AA9D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Status</w:t>
            </w:r>
          </w:p>
        </w:tc>
        <w:tc>
          <w:tcPr>
            <w:tcW w:w="2096" w:type="dxa"/>
            <w:tcBorders>
              <w:bottom w:val="single" w:color="auto" w:sz="4" w:space="0"/>
            </w:tcBorders>
          </w:tcPr>
          <w:p w:rsidRPr="00154C88" w:rsidR="00AA6EAD" w:rsidP="00131B39" w:rsidRDefault="00AA6EAD" w14:paraId="655765C2" w14:textId="5267228B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Art der Zahlung</w:t>
            </w:r>
          </w:p>
        </w:tc>
        <w:tc>
          <w:tcPr>
            <w:tcW w:w="2130" w:type="dxa"/>
            <w:tcBorders>
              <w:bottom w:val="single" w:color="auto" w:sz="4" w:space="0"/>
            </w:tcBorders>
          </w:tcPr>
          <w:p w:rsidRPr="00154C88" w:rsidR="00AA6EAD" w:rsidP="00131B39" w:rsidRDefault="00AA6EAD" w14:paraId="64E7A961" w14:textId="77777777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Bezahlt am</w:t>
            </w:r>
          </w:p>
        </w:tc>
        <w:tc>
          <w:tcPr>
            <w:tcW w:w="1979" w:type="dxa"/>
            <w:tcBorders>
              <w:bottom w:val="single" w:color="auto" w:sz="4" w:space="0"/>
            </w:tcBorders>
          </w:tcPr>
          <w:p w:rsidR="00AA6EAD" w:rsidP="000D5C42" w:rsidRDefault="00AA6EAD" w14:paraId="7AA4E04A" w14:textId="114E1A4D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Netto Preis [CHF]</w:t>
            </w:r>
          </w:p>
        </w:tc>
        <w:tc>
          <w:tcPr>
            <w:tcW w:w="1979" w:type="dxa"/>
            <w:tcBorders>
              <w:bottom w:val="single" w:color="auto" w:sz="4" w:space="0"/>
            </w:tcBorders>
          </w:tcPr>
          <w:p w:rsidR="00AA6EAD" w:rsidP="000D5C42" w:rsidRDefault="00AA6EAD" w14:paraId="7C5F09BF" w14:textId="287807EF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Brutto Preis [CHF]</w:t>
            </w:r>
          </w:p>
        </w:tc>
        <w:tc>
          <w:tcPr>
            <w:tcW w:w="2048" w:type="dxa"/>
            <w:tcBorders>
              <w:bottom w:val="single" w:color="auto" w:sz="4" w:space="0"/>
            </w:tcBorders>
          </w:tcPr>
          <w:p w:rsidRPr="00154C88" w:rsidR="00AA6EAD" w:rsidP="000D5C42" w:rsidRDefault="00AA6EAD" w14:paraId="2659C947" w14:textId="4BE71D62">
            <w:pPr>
              <w:jc w:val="right"/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MWST in [CHF]</w:t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Selvabalan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Andere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05.02.2024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269.25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19.25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Selvabalan 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Kautionsrückzahlung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06.02.2024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600.00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Felber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Kautionszahlung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05.02.2024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800.00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Dogan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Kautionsrückzahlung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14.02.2024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500.00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Scheffler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Kautionsrückzahlung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01.03.2024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250.00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Felber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Andere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25.04.2024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129.70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9.70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Grosu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Kautionszahlung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19.03.2024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  <w:tr w:rsidR="00AA6EAD" w:rsidTr="00AA6EAD" w14:paraId="230691D1" w14:textId="77777777">
        <w:trPr>
          <w:cantSplit/>
        </w:trPr>
        <w:tc>
          <w:tcPr>
            <w:cnfStyle w:val="001000000000"/>
            <w:tcW w:w="2161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AA6EAD" w:rsidP="00131B39" w:rsidRDefault="00AA6EAD" w14:paraId="4A5C06D4" w14:textId="77777777">
            <w:pPr>
              <w:rPr>
                <w:b w:val="false"/>
                <w:bCs w:val="false"/>
              </w:rPr>
            </w:pPr>
            <w:r w:rsidRPr="0019188E">
              <w:rPr>
                <w:b w:val="false"/>
                <w:bCs w:val="false"/>
              </w:rPr>
              <w:t xml:space="preserve"/>
            </w:r>
            <w:r>
              <w:rPr>
                <w:rFonts/>
                <w:b w:val="false"/>
                <w:bCs w:val="false"/>
              </w:rPr>
              <w:t xml:space="preserve">Elshani</w:t>
            </w:r>
            <w:proofErr w:type="spellStart"/>
            <w:proofErr w:type="spellEnd"/>
            <w:r w:rsidRPr="0019188E">
              <w:rPr>
                <w:b w:val="false"/>
                <w:bCs w:val="false"/>
              </w:rPr>
              <w:t xml:space="preserve"/>
            </w:r>
          </w:p>
        </w:tc>
        <w:tc>
          <w:tcPr>
            <w:tcW w:w="217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477EC73C" w14:textId="77777777">
            <w:pPr>
              <w:cnfStyle w:val="000000000000"/>
            </w:pPr>
            <w:r>
              <w:t xml:space="preserve"/>
            </w:r>
            <w:r>
              <w:rPr/>
              <w:t xml:space="preserve">bezahlt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96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AE28EE" w14:textId="77777777">
            <w:pPr>
              <w:cnfStyle w:val="000000000000"/>
            </w:pPr>
            <w:r>
              <w:t xml:space="preserve"/>
            </w:r>
            <w:r>
              <w:rPr/>
              <w:t xml:space="preserve">Kautionsrückzahlung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65650E05" w14:textId="77777777">
            <w:pPr>
              <w:cnfStyle w:val="000000000000"/>
            </w:pPr>
            <w:r>
              <w:t xml:space="preserve"/>
            </w:r>
            <w:r>
              <w:rPr/>
              <w:t xml:space="preserve">08.04.2024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8EC3150" w14:textId="5D9D6738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1979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AA6EAD" w14:paraId="2C7E796E" w14:textId="662F80B2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700.00</w:t>
            </w:r>
            <w:proofErr w:type="spellStart"/>
            <w:proofErr w:type="spellEnd"/>
            <w:r>
              <w:t xml:space="preserve"/>
            </w:r>
          </w:p>
        </w:tc>
        <w:tc>
          <w:tcPr>
            <w:tcW w:w="2048" w:type="dxa"/>
            <w:tcBorders>
              <w:top w:val="single" w:color="auto" w:sz="4" w:space="0"/>
              <w:bottom w:val="single" w:color="auto" w:sz="4" w:space="0"/>
            </w:tcBorders>
          </w:tcPr>
          <w:p w:rsidR="00AA6EAD" w:rsidP="00131B39" w:rsidRDefault="003D57C4" w14:paraId="70D7D4AB" w14:textId="2EC48A9B">
            <w:pPr>
              <w:jc w:val="right"/>
              <w:cnfStyle w:val="000000000000"/>
            </w:pPr>
            <w:r>
              <w:t xml:space="preserve"/>
            </w:r>
            <w:r>
              <w:rPr/>
              <w:t xml:space="preserve">0.00</w:t>
            </w:r>
            <w:proofErr w:type="spellStart"/>
            <w:proofErr w:type="spellEnd"/>
            <w:r>
              <w:t xml:space="preserve"/>
            </w:r>
          </w:p>
        </w:tc>
      </w:tr>
    </w:tbl>
    <w:p w:rsidRPr="0016196C" w:rsidR="00183D83" w:rsidP="00183D83" w:rsidRDefault="00183D83" w14:paraId="4E14D5C4" w14:textId="77777777">
      <w:pPr>
        <w:rPr>
          <w:sz w:val="10"/>
          <w:szCs w:val="14"/>
        </w:rPr>
      </w:pPr>
    </w:p>
    <w:tbl>
      <w:tblPr>
        <w:tblStyle w:val="Gitternetztabelle1hellAkzent1"/>
        <w:tblW w:w="147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firstRow="1" w:lastRow="0" w:firstColumn="1" w:lastColumn="0" w:noHBand="0" w:noVBand="1" w:val="04A0"/>
      </w:tblPr>
      <w:tblGrid>
        <w:gridCol w:w="6521"/>
        <w:gridCol w:w="2268"/>
        <w:gridCol w:w="1843"/>
        <w:gridCol w:w="1984"/>
        <w:gridCol w:w="2097"/>
      </w:tblGrid>
      <w:tr w:rsidRPr="00491F99" w:rsidR="007D4B49" w:rsidTr="008F38CE" w14:paraId="13EE7BF5" w14:textId="77777777">
        <w:trPr>
          <w:cnfStyle w:val="100000000000"/>
          <w:cantSplit/>
        </w:trPr>
        <w:tc>
          <w:tcPr>
            <w:cnfStyle w:val="001000000000"/>
            <w:tcW w:w="6521" w:type="dxa"/>
          </w:tcPr>
          <w:p w:rsidRPr="00491F99" w:rsidR="00AA6EAD" w:rsidP="00131B39" w:rsidRDefault="00AA6EAD" w14:paraId="1059AE0D" w14:textId="77777777">
            <w:r w:rsidRPr="00491F99">
              <w:t>Total Betrag</w:t>
            </w:r>
          </w:p>
        </w:tc>
        <w:tc>
          <w:tcPr>
            <w:tcW w:w="2268" w:type="dxa"/>
          </w:tcPr>
          <w:p w:rsidRPr="00491F99" w:rsidR="00AA6EAD" w:rsidP="00131B39" w:rsidRDefault="00AA6EAD" w14:paraId="5B76E723" w14:textId="77777777">
            <w:pPr>
              <w:cnfStyle w:val="100000000000"/>
            </w:pPr>
            <w:r w:rsidRPr="00491F99">
              <w:t xml:space="preserve"/>
            </w:r>
            <w:r>
              <w:rPr/>
              <w:t xml:space="preserve">Periode: 01.01.2024 - 30.09.2024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1843" w:type="dxa"/>
          </w:tcPr>
          <w:p w:rsidRPr="00491F99" w:rsidR="00AA6EAD" w:rsidP="00131B39" w:rsidRDefault="00AA6EAD" w14:paraId="43A4DC43" w14:textId="5854ADE3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3920.00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1984" w:type="dxa"/>
          </w:tcPr>
          <w:p w:rsidRPr="00491F99" w:rsidR="00AA6EAD" w:rsidP="00131B39" w:rsidRDefault="00AA6EAD" w14:paraId="772D24F9" w14:textId="209494C5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3948.95</w:t>
            </w:r>
            <w:proofErr w:type="spellStart"/>
            <w:proofErr w:type="spellEnd"/>
            <w:r w:rsidRPr="00491F99">
              <w:t xml:space="preserve"/>
            </w:r>
          </w:p>
        </w:tc>
        <w:tc>
          <w:tcPr>
            <w:tcW w:w="2097" w:type="dxa"/>
          </w:tcPr>
          <w:p w:rsidRPr="00491F99" w:rsidR="00AA6EAD" w:rsidP="00131B39" w:rsidRDefault="00AA6EAD" w14:paraId="7B8E0F50" w14:textId="607DDD0F">
            <w:pPr>
              <w:jc w:val="right"/>
              <w:cnfStyle w:val="100000000000"/>
            </w:pPr>
            <w:r w:rsidRPr="00491F99">
              <w:t xml:space="preserve"/>
            </w:r>
            <w:r>
              <w:rPr/>
              <w:t xml:space="preserve">28.95</w:t>
            </w:r>
            <w:proofErr w:type="spellStart"/>
            <w:proofErr w:type="spellEnd"/>
            <w:r w:rsidRPr="00491F99">
              <w:t xml:space="preserve"/>
            </w:r>
          </w:p>
        </w:tc>
      </w:tr>
    </w:tbl>
    <w:p w:rsidR="00183D83" w:rsidP="00183D83" w:rsidRDefault="00183D83" w14:paraId="3F161E47" w14:textId="77777777"/>
    <w:p w:rsidR="00253084" w:rsidP="00615F4F" w:rsidRDefault="00253084" w14:paraId="3A76A25B" w14:textId="743F4AC2"/>
    <w:sectPr w:rsidR="00253084" w:rsidSect="001918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9" w:h="11907" w:orient="landscape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4-07T13:53:00Z" w:id="1">
    <w:p w:rsidRPr="00435A58" w:rsidR="00AA6EAD" w:rsidRDefault="00AA6EAD" w14:paraId="3D0FE28F" w14:textId="0BB0408A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435A58">
        <w:rPr>
          <w:rFonts w:ascii="Consolas" w:hAnsi="Consolas"/>
          <w:color w:val="24292E"/>
          <w:lang w:val="en-US"/>
        </w:rPr>
        <w:t>repeatTableRow</w:t>
      </w:r>
      <w:proofErr w:type="spellEnd"/>
      <w:r w:rsidRPr="00435A58">
        <w:rPr>
          <w:rFonts w:ascii="Consolas" w:hAnsi="Consolas"/>
          <w:color w:val="24292E"/>
          <w:lang w:val="en-US"/>
        </w:rPr>
        <w:t>(</w:t>
      </w:r>
      <w:proofErr w:type="spellStart"/>
      <w:proofErr w:type="gramEnd"/>
      <w:r>
        <w:rPr>
          <w:rFonts w:ascii="Consolas" w:hAnsi="Consolas"/>
          <w:color w:val="24292E"/>
          <w:lang w:val="en-US"/>
        </w:rPr>
        <w:t>lmwstb</w:t>
      </w:r>
      <w:proofErr w:type="spellEnd"/>
      <w:r w:rsidRPr="00435A58">
        <w:rPr>
          <w:rFonts w:ascii="Consolas" w:hAnsi="Consolas"/>
          <w:color w:val="24292E"/>
          <w:lang w:val="en-US"/>
        </w:rPr>
        <w:t>)</w:t>
      </w:r>
    </w:p>
  </w:comment>
  <w:comment w:initials="JF" w:author="Jürg Fiechter" w:date="2020-04-07T13:53:00Z" w:id="2">
    <w:p w:rsidRPr="00435A58" w:rsidR="00AA6EAD" w:rsidP="00183D83" w:rsidRDefault="00AA6EAD" w14:paraId="1429FC44" w14:textId="03A8AC1A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435A58">
        <w:rPr>
          <w:rFonts w:ascii="Consolas" w:hAnsi="Consolas"/>
          <w:color w:val="24292E"/>
          <w:lang w:val="en-US"/>
        </w:rPr>
        <w:t>repeatTableRow</w:t>
      </w:r>
      <w:proofErr w:type="spellEnd"/>
      <w:r w:rsidRPr="00435A58">
        <w:rPr>
          <w:rFonts w:ascii="Consolas" w:hAnsi="Consolas"/>
          <w:color w:val="24292E"/>
          <w:lang w:val="en-US"/>
        </w:rPr>
        <w:t>(</w:t>
      </w:r>
      <w:proofErr w:type="spellStart"/>
      <w:proofErr w:type="gramEnd"/>
      <w:r>
        <w:rPr>
          <w:rFonts w:ascii="Consolas" w:hAnsi="Consolas"/>
          <w:color w:val="24292E"/>
          <w:lang w:val="en-US"/>
        </w:rPr>
        <w:t>lmwsts</w:t>
      </w:r>
      <w:proofErr w:type="spellEnd"/>
      <w:r w:rsidRPr="00435A58">
        <w:rPr>
          <w:rFonts w:ascii="Consolas" w:hAnsi="Consolas"/>
          <w:color w:val="24292E"/>
          <w:lang w:val="en-US"/>
        </w:rPr>
        <w:t>)</w:t>
      </w:r>
    </w:p>
  </w:comment>
  <w:comment w:initials="JF" w:author="Jürg Fiechter" w:date="2020-04-07T13:53:00Z" w:id="3">
    <w:p w:rsidRPr="00435A58" w:rsidR="00AA6EAD" w:rsidP="00183D83" w:rsidRDefault="00AA6EAD" w14:paraId="4E944D14" w14:textId="780A201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435A58">
        <w:rPr>
          <w:rFonts w:ascii="Consolas" w:hAnsi="Consolas"/>
          <w:color w:val="24292E"/>
          <w:lang w:val="en-US"/>
        </w:rPr>
        <w:t>repeatTableRow</w:t>
      </w:r>
      <w:proofErr w:type="spellEnd"/>
      <w:r w:rsidRPr="00435A58">
        <w:rPr>
          <w:rFonts w:ascii="Consolas" w:hAnsi="Consolas"/>
          <w:color w:val="24292E"/>
          <w:lang w:val="en-US"/>
        </w:rPr>
        <w:t>(</w:t>
      </w:r>
      <w:proofErr w:type="spellStart"/>
      <w:proofErr w:type="gramEnd"/>
      <w:r>
        <w:rPr>
          <w:rFonts w:ascii="Consolas" w:hAnsi="Consolas"/>
          <w:color w:val="24292E"/>
          <w:lang w:val="en-US"/>
        </w:rPr>
        <w:t>lmwstr</w:t>
      </w:r>
      <w:proofErr w:type="spellEnd"/>
      <w:r w:rsidRPr="00435A58">
        <w:rPr>
          <w:rFonts w:ascii="Consolas" w:hAnsi="Consolas"/>
          <w:color w:val="24292E"/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0FE28F" w15:done="0"/>
  <w15:commentEx w15:paraId="1429FC44" w15:done="0"/>
  <w15:commentEx w15:paraId="4E944D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0FE28F" w16cid:durableId="22370469"/>
  <w16cid:commentId w16cid:paraId="1429FC44" w16cid:durableId="2354EA59"/>
  <w16cid:commentId w16cid:paraId="4E944D14" w16cid:durableId="2354EA5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678BC3" w14:textId="77777777" w:rsidR="007C2C1D" w:rsidRDefault="007C2C1D" w:rsidP="00FD2CD3">
      <w:r>
        <w:separator/>
      </w:r>
    </w:p>
  </w:endnote>
  <w:endnote w:type="continuationSeparator" w:id="0">
    <w:p w14:paraId="49542E64" w14:textId="77777777" w:rsidR="007C2C1D" w:rsidRDefault="007C2C1D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B0DEEEB" w14:textId="77777777">
    <w:pPr>
      <w:pStyle w:val="Fuzeile"/>
    </w:pP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5643F976" w14:textId="77777777">
    <w:pPr>
      <w:pStyle w:val="Fuzeile"/>
    </w:pPr>
  </w:p>
</w:ftr>
</file>

<file path=word/footer3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29F555BE" w14:textId="777777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DFECC" w14:textId="77777777" w:rsidR="007C2C1D" w:rsidRDefault="007C2C1D" w:rsidP="00FD2CD3">
      <w:r>
        <w:separator/>
      </w:r>
    </w:p>
  </w:footnote>
  <w:footnote w:type="continuationSeparator" w:id="0">
    <w:p w14:paraId="771E5E6A" w14:textId="77777777" w:rsidR="007C2C1D" w:rsidRDefault="007C2C1D" w:rsidP="00FD2CD3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5580750" w14:textId="77777777">
    <w:pPr>
      <w:pStyle w:val="Kopfzeile"/>
    </w:pPr>
  </w:p>
</w:hdr>
</file>

<file path=word/header2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NoBorders"/>
      <w:tblW w:w="14617" w:type="dxa"/>
      <w:tblLook w:firstRow="1" w:lastRow="0" w:firstColumn="1" w:lastColumn="0" w:noHBand="0" w:noVBand="1" w:val="04A0"/>
    </w:tblPr>
    <w:tblGrid>
      <w:gridCol w:w="1969"/>
      <w:gridCol w:w="5356"/>
      <w:gridCol w:w="7292"/>
    </w:tblGrid>
    <w:tr w:rsidRPr="00C45C51" w:rsidR="002D6145" w:rsidTr="00C568BA" w14:paraId="747ABAB6" w14:textId="77777777">
      <w:trPr>
        <w:trHeight w:val="1665"/>
      </w:trPr>
      <w:tc>
        <w:tcPr>
          <w:tcW w:w="1969" w:type="dxa"/>
        </w:tcPr>
        <w:p w:rsidRPr="002D6145" w:rsidR="002D6145" w:rsidP="002D6145" w:rsidRDefault="002D6145" w14:paraId="1A55A1D0" w14:textId="11187CBF">
          <w:pPr>
            <w:pStyle w:val="Kopfzeile"/>
            <w:ind w:left="4680" w:hanging="4680"/>
            <w:jc w:val="left"/>
            <w:rPr>
              <w:noProof/>
              <w:lang w:eastAsia="de-CH"/>
            </w:rPr>
          </w:pPr>
        </w:p>
        <w:p w:rsidRPr="00DA164F" w:rsidR="002D6145" w:rsidP="002D6145" w:rsidRDefault="002D6145" w14:paraId="7B9F2F0D" w14:textId="5BF8F265">
          <w:pPr>
            <w:pStyle w:val="Kopfzeile"/>
            <w:ind w:left="4680" w:hanging="4680"/>
            <w:jc w:val="left"/>
            <w:rPr>
              <w:noProof/>
              <w:sz w:val="12"/>
              <w:szCs w:val="16"/>
              <w:lang w:eastAsia="de-CH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676275" cy="676275"/>
                <wp:effectExtent l="0" t="0" r="9525" b="9525"/>
                <wp:docPr id="1" name="Bild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6" w:type="dxa"/>
        </w:tcPr>
        <w:p w:rsidR="002D6145" w:rsidP="003B1DA1" w:rsidRDefault="002D6145" w14:paraId="5F1B2C33" w14:textId="77777777">
          <w:pPr>
            <w:pStyle w:val="Kopfzeile"/>
            <w:jc w:val="left"/>
          </w:pPr>
        </w:p>
        <w:p w:rsidR="002D6145" w:rsidP="002D6145" w:rsidRDefault="002D6145" w14:paraId="60F350E5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6DFCC472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D072A6E" w14:textId="3422C98F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359B45AC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2B32972" w14:textId="36F3702A"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7292" w:type="dxa"/>
        </w:tcPr>
        <w:p w:rsidRPr="002F4883" w:rsidR="002D6145" w:rsidP="00D22CAC" w:rsidRDefault="002D6145" w14:paraId="7E49C411" w14:textId="77777777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>einstellbox.ch ag</w:t>
          </w:r>
          <w:r w:rsidRPr="002F4883">
            <w:rPr>
              <w:sz w:val="20"/>
              <w:szCs w:val="20"/>
            </w:rPr>
            <w:br/>
            <w:t>Hauptstrasse 215</w:t>
          </w:r>
          <w:r w:rsidRPr="002F4883">
            <w:rPr>
              <w:sz w:val="20"/>
              <w:szCs w:val="20"/>
            </w:rPr>
            <w:br/>
            <w:t>4565 Recherswil</w:t>
          </w:r>
        </w:p>
        <w:p w:rsidRPr="002F4883" w:rsidR="002D6145" w:rsidP="00D22CAC" w:rsidRDefault="007C2C1D" w14:paraId="6EF3AF38" w14:textId="77777777">
          <w:pPr>
            <w:pStyle w:val="Kopfzeile"/>
            <w:rPr>
              <w:sz w:val="20"/>
              <w:szCs w:val="20"/>
            </w:rPr>
          </w:pPr>
          <w:hyperlink w:history="true" r:id="rId2">
            <w:r w:rsidRPr="002F4883" w:rsidR="002D6145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:rsidRPr="002F4883" w:rsidR="002D6145" w:rsidP="00D22CAC" w:rsidRDefault="007C2C1D" w14:paraId="1595D8AE" w14:textId="77777777">
          <w:pPr>
            <w:pStyle w:val="Kopfzeile"/>
            <w:rPr>
              <w:sz w:val="20"/>
              <w:szCs w:val="20"/>
            </w:rPr>
          </w:pPr>
          <w:hyperlink w:history="true" r:id="rId3">
            <w:r w:rsidRPr="002F4883" w:rsidR="002D6145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:rsidRPr="00FD2CD3" w:rsidR="002D6145" w:rsidP="00D22CAC" w:rsidRDefault="002D6145" w14:paraId="30A63CE4" w14:textId="77777777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:rsidRPr="00FD2CD3" w:rsidR="007035AE" w:rsidP="00FD2CD3" w:rsidRDefault="007035AE" w14:paraId="2359C7B0" w14:textId="77777777">
    <w:pPr>
      <w:pStyle w:val="Kopfzeile"/>
    </w:pPr>
  </w:p>
</w:hdr>
</file>

<file path=word/header3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046878C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166B6"/>
    <w:rsid w:val="00034FA7"/>
    <w:rsid w:val="00045941"/>
    <w:rsid w:val="00056BFE"/>
    <w:rsid w:val="00056DF7"/>
    <w:rsid w:val="00070DBF"/>
    <w:rsid w:val="00094CE9"/>
    <w:rsid w:val="000A1852"/>
    <w:rsid w:val="000A41B7"/>
    <w:rsid w:val="000B03A8"/>
    <w:rsid w:val="000B0DA7"/>
    <w:rsid w:val="000B2839"/>
    <w:rsid w:val="000B5181"/>
    <w:rsid w:val="000D15CA"/>
    <w:rsid w:val="000D5C42"/>
    <w:rsid w:val="000E681A"/>
    <w:rsid w:val="000F7CD5"/>
    <w:rsid w:val="00102099"/>
    <w:rsid w:val="00121BAA"/>
    <w:rsid w:val="00125BDC"/>
    <w:rsid w:val="00125E9C"/>
    <w:rsid w:val="001309CB"/>
    <w:rsid w:val="00130BD8"/>
    <w:rsid w:val="00140086"/>
    <w:rsid w:val="00143688"/>
    <w:rsid w:val="00154C88"/>
    <w:rsid w:val="0016196C"/>
    <w:rsid w:val="00161DF3"/>
    <w:rsid w:val="0016699C"/>
    <w:rsid w:val="00166EFB"/>
    <w:rsid w:val="001765EC"/>
    <w:rsid w:val="00183D83"/>
    <w:rsid w:val="00190A95"/>
    <w:rsid w:val="0019188E"/>
    <w:rsid w:val="0019255B"/>
    <w:rsid w:val="00196B45"/>
    <w:rsid w:val="001A2BB0"/>
    <w:rsid w:val="001A6BEC"/>
    <w:rsid w:val="001A7ACA"/>
    <w:rsid w:val="001B10A3"/>
    <w:rsid w:val="001B27F7"/>
    <w:rsid w:val="001C134F"/>
    <w:rsid w:val="001C6181"/>
    <w:rsid w:val="001D787B"/>
    <w:rsid w:val="001F5F72"/>
    <w:rsid w:val="00204CA5"/>
    <w:rsid w:val="0021370A"/>
    <w:rsid w:val="00217FC9"/>
    <w:rsid w:val="00225355"/>
    <w:rsid w:val="00247D54"/>
    <w:rsid w:val="00253084"/>
    <w:rsid w:val="002605D6"/>
    <w:rsid w:val="00263F27"/>
    <w:rsid w:val="002656CE"/>
    <w:rsid w:val="00283D98"/>
    <w:rsid w:val="002A02A7"/>
    <w:rsid w:val="002B3AFF"/>
    <w:rsid w:val="002D3DD4"/>
    <w:rsid w:val="002D6145"/>
    <w:rsid w:val="002D6FB4"/>
    <w:rsid w:val="002F4883"/>
    <w:rsid w:val="003018EB"/>
    <w:rsid w:val="00307779"/>
    <w:rsid w:val="00316EE2"/>
    <w:rsid w:val="00326662"/>
    <w:rsid w:val="003266DC"/>
    <w:rsid w:val="0034693C"/>
    <w:rsid w:val="00350C9C"/>
    <w:rsid w:val="003540DE"/>
    <w:rsid w:val="00356489"/>
    <w:rsid w:val="00361B77"/>
    <w:rsid w:val="00363630"/>
    <w:rsid w:val="0036489A"/>
    <w:rsid w:val="003809B6"/>
    <w:rsid w:val="00392285"/>
    <w:rsid w:val="00392D52"/>
    <w:rsid w:val="0039358B"/>
    <w:rsid w:val="00395EE7"/>
    <w:rsid w:val="003A1E95"/>
    <w:rsid w:val="003A1F9E"/>
    <w:rsid w:val="003B1DA1"/>
    <w:rsid w:val="003C0775"/>
    <w:rsid w:val="003D57C4"/>
    <w:rsid w:val="003D708E"/>
    <w:rsid w:val="00400F97"/>
    <w:rsid w:val="0041173A"/>
    <w:rsid w:val="00415B04"/>
    <w:rsid w:val="004231A2"/>
    <w:rsid w:val="004252F8"/>
    <w:rsid w:val="00427C91"/>
    <w:rsid w:val="00433ED3"/>
    <w:rsid w:val="00435A58"/>
    <w:rsid w:val="0044365C"/>
    <w:rsid w:val="00480D73"/>
    <w:rsid w:val="00491F99"/>
    <w:rsid w:val="004B5377"/>
    <w:rsid w:val="004B7771"/>
    <w:rsid w:val="004C2605"/>
    <w:rsid w:val="004C30CA"/>
    <w:rsid w:val="004C3528"/>
    <w:rsid w:val="004C39B3"/>
    <w:rsid w:val="004C467D"/>
    <w:rsid w:val="004C73C3"/>
    <w:rsid w:val="004F0ED0"/>
    <w:rsid w:val="004F3F2B"/>
    <w:rsid w:val="004F6C7B"/>
    <w:rsid w:val="00536F3D"/>
    <w:rsid w:val="00551317"/>
    <w:rsid w:val="00552C79"/>
    <w:rsid w:val="00556089"/>
    <w:rsid w:val="005567A2"/>
    <w:rsid w:val="005601D0"/>
    <w:rsid w:val="00564F1D"/>
    <w:rsid w:val="00597B3D"/>
    <w:rsid w:val="005A06BD"/>
    <w:rsid w:val="005A1431"/>
    <w:rsid w:val="005B3B6B"/>
    <w:rsid w:val="005B6742"/>
    <w:rsid w:val="005D6A55"/>
    <w:rsid w:val="005F0BCD"/>
    <w:rsid w:val="006005C0"/>
    <w:rsid w:val="00613CEA"/>
    <w:rsid w:val="00615F4F"/>
    <w:rsid w:val="006334A7"/>
    <w:rsid w:val="00633797"/>
    <w:rsid w:val="00640DCB"/>
    <w:rsid w:val="00642E58"/>
    <w:rsid w:val="00651703"/>
    <w:rsid w:val="00653A6F"/>
    <w:rsid w:val="0067301C"/>
    <w:rsid w:val="00681DE4"/>
    <w:rsid w:val="00692A12"/>
    <w:rsid w:val="00693EFA"/>
    <w:rsid w:val="006A3C6D"/>
    <w:rsid w:val="006C27D7"/>
    <w:rsid w:val="006D09B5"/>
    <w:rsid w:val="00700628"/>
    <w:rsid w:val="007035AE"/>
    <w:rsid w:val="00712A51"/>
    <w:rsid w:val="00716305"/>
    <w:rsid w:val="00721C72"/>
    <w:rsid w:val="0072271A"/>
    <w:rsid w:val="00724DD4"/>
    <w:rsid w:val="00743652"/>
    <w:rsid w:val="0075424A"/>
    <w:rsid w:val="007657BA"/>
    <w:rsid w:val="00783477"/>
    <w:rsid w:val="0078620F"/>
    <w:rsid w:val="00790E86"/>
    <w:rsid w:val="00793B35"/>
    <w:rsid w:val="007A207D"/>
    <w:rsid w:val="007A6CCB"/>
    <w:rsid w:val="007C006C"/>
    <w:rsid w:val="007C0492"/>
    <w:rsid w:val="007C2C1D"/>
    <w:rsid w:val="007D4B49"/>
    <w:rsid w:val="007F0B2C"/>
    <w:rsid w:val="008127B6"/>
    <w:rsid w:val="00823ED0"/>
    <w:rsid w:val="00827CB6"/>
    <w:rsid w:val="00841A64"/>
    <w:rsid w:val="00845EC5"/>
    <w:rsid w:val="00854585"/>
    <w:rsid w:val="008576DB"/>
    <w:rsid w:val="0087083B"/>
    <w:rsid w:val="008733D8"/>
    <w:rsid w:val="008737D5"/>
    <w:rsid w:val="0088274C"/>
    <w:rsid w:val="00890292"/>
    <w:rsid w:val="008A03E5"/>
    <w:rsid w:val="008A3F6C"/>
    <w:rsid w:val="008B10DA"/>
    <w:rsid w:val="008B1825"/>
    <w:rsid w:val="008B1EFC"/>
    <w:rsid w:val="008D411E"/>
    <w:rsid w:val="008D5D02"/>
    <w:rsid w:val="008E298E"/>
    <w:rsid w:val="008E2EAD"/>
    <w:rsid w:val="008E6D7B"/>
    <w:rsid w:val="008F38CE"/>
    <w:rsid w:val="008F74CE"/>
    <w:rsid w:val="009013CD"/>
    <w:rsid w:val="00904A23"/>
    <w:rsid w:val="00914C43"/>
    <w:rsid w:val="00915571"/>
    <w:rsid w:val="00936D05"/>
    <w:rsid w:val="009378E8"/>
    <w:rsid w:val="00942F6C"/>
    <w:rsid w:val="009546AB"/>
    <w:rsid w:val="0095525D"/>
    <w:rsid w:val="009635C4"/>
    <w:rsid w:val="00965BBA"/>
    <w:rsid w:val="0097468D"/>
    <w:rsid w:val="00983E96"/>
    <w:rsid w:val="00986B73"/>
    <w:rsid w:val="00987367"/>
    <w:rsid w:val="00994E48"/>
    <w:rsid w:val="009A50D1"/>
    <w:rsid w:val="009A7D7A"/>
    <w:rsid w:val="009E7AA1"/>
    <w:rsid w:val="00A161A5"/>
    <w:rsid w:val="00A174FF"/>
    <w:rsid w:val="00A2032C"/>
    <w:rsid w:val="00A239E4"/>
    <w:rsid w:val="00A36973"/>
    <w:rsid w:val="00A5346E"/>
    <w:rsid w:val="00A62305"/>
    <w:rsid w:val="00A624B7"/>
    <w:rsid w:val="00A647DE"/>
    <w:rsid w:val="00A80276"/>
    <w:rsid w:val="00A85358"/>
    <w:rsid w:val="00A93391"/>
    <w:rsid w:val="00A95FC4"/>
    <w:rsid w:val="00AA2198"/>
    <w:rsid w:val="00AA6EAD"/>
    <w:rsid w:val="00AC0D1C"/>
    <w:rsid w:val="00AC2C4A"/>
    <w:rsid w:val="00AC6B46"/>
    <w:rsid w:val="00AE22F0"/>
    <w:rsid w:val="00AF3424"/>
    <w:rsid w:val="00B01C1C"/>
    <w:rsid w:val="00B034A9"/>
    <w:rsid w:val="00B17A04"/>
    <w:rsid w:val="00B200F6"/>
    <w:rsid w:val="00B30CCB"/>
    <w:rsid w:val="00B324A1"/>
    <w:rsid w:val="00B52B96"/>
    <w:rsid w:val="00B553E0"/>
    <w:rsid w:val="00B65543"/>
    <w:rsid w:val="00B72484"/>
    <w:rsid w:val="00B7455C"/>
    <w:rsid w:val="00B8031D"/>
    <w:rsid w:val="00B90415"/>
    <w:rsid w:val="00BA4AA8"/>
    <w:rsid w:val="00BA4F98"/>
    <w:rsid w:val="00BA54ED"/>
    <w:rsid w:val="00BB3B80"/>
    <w:rsid w:val="00BC13D9"/>
    <w:rsid w:val="00BE0285"/>
    <w:rsid w:val="00BE6038"/>
    <w:rsid w:val="00BF1E6B"/>
    <w:rsid w:val="00BF28C0"/>
    <w:rsid w:val="00C0700C"/>
    <w:rsid w:val="00C11093"/>
    <w:rsid w:val="00C17317"/>
    <w:rsid w:val="00C306E9"/>
    <w:rsid w:val="00C3076D"/>
    <w:rsid w:val="00C35216"/>
    <w:rsid w:val="00C40521"/>
    <w:rsid w:val="00C45C51"/>
    <w:rsid w:val="00C568BA"/>
    <w:rsid w:val="00C65DF0"/>
    <w:rsid w:val="00C67713"/>
    <w:rsid w:val="00C82F06"/>
    <w:rsid w:val="00C8777C"/>
    <w:rsid w:val="00C9676E"/>
    <w:rsid w:val="00CA45D2"/>
    <w:rsid w:val="00CB08DB"/>
    <w:rsid w:val="00CC5213"/>
    <w:rsid w:val="00CD1584"/>
    <w:rsid w:val="00CD4881"/>
    <w:rsid w:val="00CD49B4"/>
    <w:rsid w:val="00CF025A"/>
    <w:rsid w:val="00D065FC"/>
    <w:rsid w:val="00D2270F"/>
    <w:rsid w:val="00D22CAC"/>
    <w:rsid w:val="00D3701D"/>
    <w:rsid w:val="00D409C3"/>
    <w:rsid w:val="00D4372E"/>
    <w:rsid w:val="00D53A6C"/>
    <w:rsid w:val="00D558AA"/>
    <w:rsid w:val="00D65269"/>
    <w:rsid w:val="00DA164F"/>
    <w:rsid w:val="00DA1F74"/>
    <w:rsid w:val="00DB3C95"/>
    <w:rsid w:val="00DB4BF5"/>
    <w:rsid w:val="00DC1228"/>
    <w:rsid w:val="00DC459A"/>
    <w:rsid w:val="00DE0E3D"/>
    <w:rsid w:val="00DF5F74"/>
    <w:rsid w:val="00E0175D"/>
    <w:rsid w:val="00E07846"/>
    <w:rsid w:val="00E229D3"/>
    <w:rsid w:val="00E34598"/>
    <w:rsid w:val="00E3499E"/>
    <w:rsid w:val="00E43E4E"/>
    <w:rsid w:val="00E759EE"/>
    <w:rsid w:val="00E8301A"/>
    <w:rsid w:val="00E83240"/>
    <w:rsid w:val="00EA1535"/>
    <w:rsid w:val="00EB1605"/>
    <w:rsid w:val="00EB6415"/>
    <w:rsid w:val="00ED0C6A"/>
    <w:rsid w:val="00ED2819"/>
    <w:rsid w:val="00ED37FC"/>
    <w:rsid w:val="00ED6147"/>
    <w:rsid w:val="00ED7A88"/>
    <w:rsid w:val="00EE04C9"/>
    <w:rsid w:val="00EE3670"/>
    <w:rsid w:val="00EF68C5"/>
    <w:rsid w:val="00F04ADC"/>
    <w:rsid w:val="00F07BB6"/>
    <w:rsid w:val="00F1537A"/>
    <w:rsid w:val="00F15435"/>
    <w:rsid w:val="00F26311"/>
    <w:rsid w:val="00F35D8A"/>
    <w:rsid w:val="00F428A0"/>
    <w:rsid w:val="00F43ED1"/>
    <w:rsid w:val="00F441DA"/>
    <w:rsid w:val="00F71552"/>
    <w:rsid w:val="00F8545E"/>
    <w:rsid w:val="00FA2A1A"/>
    <w:rsid w:val="00FA5CBA"/>
    <w:rsid w:val="00FC0EBF"/>
    <w:rsid w:val="00FC300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7farbigAkzent5">
    <w:name w:val="Grid Table 7 Colorful Accent 5"/>
    <w:basedOn w:val="NormaleTabelle"/>
    <w:uiPriority w:val="52"/>
    <w:rsid w:val="00CA45D2"/>
    <w:pPr>
      <w:spacing w:after="0" w:line="240" w:lineRule="auto"/>
    </w:pPr>
    <w:rPr>
      <w:color w:val="BA9604" w:themeColor="accent5" w:themeShade="BF"/>
    </w:rPr>
    <w:tblPr>
      <w:tblStyleRowBandSize w:val="1"/>
      <w:tblStyleColBandSize w:val="1"/>
      <w:tblBorders>
        <w:top w:val="single" w:sz="4" w:space="0" w:color="FBDE69" w:themeColor="accent5" w:themeTint="99"/>
        <w:left w:val="single" w:sz="4" w:space="0" w:color="FBDE69" w:themeColor="accent5" w:themeTint="99"/>
        <w:bottom w:val="single" w:sz="4" w:space="0" w:color="FBDE69" w:themeColor="accent5" w:themeTint="99"/>
        <w:right w:val="single" w:sz="4" w:space="0" w:color="FBDE69" w:themeColor="accent5" w:themeTint="99"/>
        <w:insideH w:val="single" w:sz="4" w:space="0" w:color="FBDE69" w:themeColor="accent5" w:themeTint="99"/>
        <w:insideV w:val="single" w:sz="4" w:space="0" w:color="FBDE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7E8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band1Vert">
      <w:tblPr/>
      <w:tcPr>
        <w:shd w:val="clear" w:color="auto" w:fill="FDF4CD" w:themeFill="accent5" w:themeFillTint="33"/>
      </w:tcPr>
    </w:tblStylePr>
    <w:tblStylePr w:type="band1Horz">
      <w:tblPr/>
      <w:tcPr>
        <w:shd w:val="clear" w:color="auto" w:fill="FDF4CD" w:themeFill="accent5" w:themeFillTint="33"/>
      </w:tcPr>
    </w:tblStylePr>
    <w:tblStylePr w:type="neCell">
      <w:tblPr/>
      <w:tcPr>
        <w:tcBorders>
          <w:bottom w:val="single" w:sz="4" w:space="0" w:color="FBDE69" w:themeColor="accent5" w:themeTint="99"/>
        </w:tcBorders>
      </w:tcPr>
    </w:tblStylePr>
    <w:tblStylePr w:type="nwCell">
      <w:tblPr/>
      <w:tcPr>
        <w:tcBorders>
          <w:bottom w:val="single" w:sz="4" w:space="0" w:color="FBDE69" w:themeColor="accent5" w:themeTint="99"/>
        </w:tcBorders>
      </w:tcPr>
    </w:tblStylePr>
    <w:tblStylePr w:type="seCell">
      <w:tblPr/>
      <w:tcPr>
        <w:tcBorders>
          <w:top w:val="single" w:sz="4" w:space="0" w:color="FBDE69" w:themeColor="accent5" w:themeTint="99"/>
        </w:tcBorders>
      </w:tcPr>
    </w:tblStylePr>
    <w:tblStylePr w:type="swCell">
      <w:tblPr/>
      <w:tcPr>
        <w:tcBorders>
          <w:top w:val="single" w:sz="4" w:space="0" w:color="FBDE69" w:themeColor="accent5" w:themeTint="99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A8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358"/>
    <w:rPr>
      <w:color w:val="4D4D4D" w:themeColor="text1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5358"/>
    <w:rPr>
      <w:b/>
      <w:bCs/>
      <w:color w:val="4D4D4D" w:themeColor="text1"/>
      <w:sz w:val="20"/>
      <w:szCs w:val="20"/>
      <w:lang w:val="de-CH"/>
    </w:rPr>
  </w:style>
  <w:style w:type="table" w:styleId="Gitternetztabelle1hellAkzent1">
    <w:name w:val="Grid Table 1 Light Accent 1"/>
    <w:basedOn w:val="NormaleTabelle"/>
    <w:uiPriority w:val="46"/>
    <w:rsid w:val="00161DF3"/>
    <w:pPr>
      <w:spacing w:after="0" w:line="240" w:lineRule="auto"/>
    </w:pPr>
    <w:tblPr>
      <w:tblStyleRowBandSize w:val="1"/>
      <w:tblStyleColBandSize w:val="1"/>
      <w:tblBorders>
        <w:top w:val="single" w:sz="4" w:space="0" w:color="F7A4A7" w:themeColor="accent1" w:themeTint="66"/>
        <w:left w:val="single" w:sz="4" w:space="0" w:color="F7A4A7" w:themeColor="accent1" w:themeTint="66"/>
        <w:bottom w:val="single" w:sz="4" w:space="0" w:color="F7A4A7" w:themeColor="accent1" w:themeTint="66"/>
        <w:right w:val="single" w:sz="4" w:space="0" w:color="F7A4A7" w:themeColor="accent1" w:themeTint="66"/>
        <w:insideH w:val="single" w:sz="4" w:space="0" w:color="F7A4A7" w:themeColor="accent1" w:themeTint="66"/>
        <w:insideV w:val="single" w:sz="4" w:space="0" w:color="F7A4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4767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767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8"/>
    <Relationship Target="footer1.xml" Type="http://schemas.openxmlformats.org/officeDocument/2006/relationships/footer" Id="rId13"/>
    <Relationship Target="people.xml" Type="http://schemas.microsoft.com/office/2011/relationships/people" Id="rId18"/>
    <Relationship Target="numbering.xml" Type="http://schemas.openxmlformats.org/officeDocument/2006/relationships/numbering" Id="rId3"/>
    <Relationship Target="footnotes.xml" Type="http://schemas.openxmlformats.org/officeDocument/2006/relationships/footnotes" Id="rId7"/>
    <Relationship Target="header2.xml" Type="http://schemas.openxmlformats.org/officeDocument/2006/relationships/header" Id="rId12"/>
    <Relationship Target="fontTable.xml" Type="http://schemas.openxmlformats.org/officeDocument/2006/relationships/fontTable" Id="rId17"/>
    <Relationship Target="../customXml/item2.xml" Type="http://schemas.openxmlformats.org/officeDocument/2006/relationships/customXml" Id="rId2"/>
    <Relationship Target="footer3.xml" Type="http://schemas.openxmlformats.org/officeDocument/2006/relationships/footer" Id="rId16"/>
    <Relationship Target="commentsIds.xml" Type="http://schemas.microsoft.com/office/2016/09/relationships/commentsIds" Id="rId20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header1.xml" Type="http://schemas.openxmlformats.org/officeDocument/2006/relationships/header" Id="rId11"/>
    <Relationship Target="settings.xml" Type="http://schemas.openxmlformats.org/officeDocument/2006/relationships/settings" Id="rId5"/>
    <Relationship Target="header3.xml" Type="http://schemas.openxmlformats.org/officeDocument/2006/relationships/header" Id="rId15"/>
    <Relationship Target="commentsExtended.xml" Type="http://schemas.microsoft.com/office/2011/relationships/commentsExtended" Id="rId10"/>
    <Relationship Target="theme/theme1.xml" Type="http://schemas.openxmlformats.org/officeDocument/2006/relationships/theme" Id="rId19"/>
    <Relationship Target="styles.xml" Type="http://schemas.openxmlformats.org/officeDocument/2006/relationships/styles" Id="rId4"/>
    <Relationship Target="comments.xml" Type="http://schemas.openxmlformats.org/officeDocument/2006/relationships/comments" Id="rId9"/>
    <Relationship Target="footer2.xml" Type="http://schemas.openxmlformats.org/officeDocument/2006/relationships/footer" Id="rId14"/>
</Relationships>

</file>

<file path=word/_rels/header2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settings.xml.rels><?xml version="1.0" encoding="UTF-8" standalone="yes"?>
<Relationships xmlns="http://schemas.openxmlformats.org/package/2006/relationships">
    <Relationship TargetMode="External" Target="file:///C:\Users\jfiechter\Downloads\Vorlage%20%20A4%20Kurzbrief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cppr:CoverPageProperti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ppr:PublishDate>1. Januar.2012</cppr:PublishDate>
  <cppr:Abstract/>
  <cppr:CompanyAddress/>
  <cppr:CompanyPhone/>
  <cppr:CompanyFax/>
  <cppr:CompanyEmail/>
</cppr:CoverPageProperties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E6EDE3-AA9E-4185-AAFB-DDE4C2FE4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1</Pages>
  <Words>121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7 und 8</vt:lpstr>
      <vt:lpstr>Document Title</vt:lpstr>
    </vt:vector>
  </TitlesOfParts>
  <Company>InfTec GmbH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7 und 8</dc:title>
  <dc:subject>Document Sub Title</dc:subject>
  <dc:creator>jfiechter</dc:creator>
  <cp:lastModifiedBy>Eliane Fiechter</cp:lastModifiedBy>
  <cp:revision>15</cp:revision>
  <cp:lastPrinted>2020-03-16T19:44:00Z</cp:lastPrinted>
  <dcterms:created xsi:type="dcterms:W3CDTF">2020-11-26T10:57:00Z</dcterms:created>
  <dcterms:modified xsi:type="dcterms:W3CDTF">2020-12-21T18:56:00Z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